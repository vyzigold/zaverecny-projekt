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>
        <w:trPr>
          <w:trHeight w:hRule="exact" w:val="2835"/>
        </w:trPr>
        <w:tc>
          <w:tcPr>
            <w:tcW w:w="9640" w:type="dxa"/>
            <w:gridSpan w:val="3"/>
          </w:tcPr>
          <w:p w:rsidR="00F03DA6" w:rsidRDefault="001458CF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.5pt;height:100.5pt">
                  <v:imagedata r:id="rId8" o:title="Logo__SSPU_2016_Barva"/>
                </v:shape>
              </w:pict>
            </w:r>
          </w:p>
        </w:tc>
      </w:tr>
      <w:tr w:rsidR="00F03DA6">
        <w:trPr>
          <w:trHeight w:val="1415"/>
        </w:trPr>
        <w:tc>
          <w:tcPr>
            <w:tcW w:w="9640" w:type="dxa"/>
            <w:gridSpan w:val="3"/>
            <w:vAlign w:val="center"/>
          </w:tcPr>
          <w:p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:rsidR="00FC1F9B" w:rsidRPr="00C91564" w:rsidRDefault="00C60E06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Tréninková časomíra pro hasiče</w:t>
            </w:r>
          </w:p>
        </w:tc>
      </w:tr>
      <w:tr w:rsidR="00F03DA6">
        <w:trPr>
          <w:trHeight w:hRule="exact" w:val="567"/>
        </w:trPr>
        <w:tc>
          <w:tcPr>
            <w:tcW w:w="9640" w:type="dxa"/>
            <w:gridSpan w:val="3"/>
          </w:tcPr>
          <w:p w:rsidR="00F03DA6" w:rsidRPr="00C91564" w:rsidRDefault="00C60E06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 xml:space="preserve">Jaromír </w:t>
            </w:r>
            <w:proofErr w:type="spellStart"/>
            <w:r>
              <w:rPr>
                <w:rFonts w:ascii="Arial Narrow" w:hAnsi="Arial Narrow" w:cs="Arial Narrow"/>
                <w:sz w:val="40"/>
                <w:szCs w:val="40"/>
              </w:rPr>
              <w:t>Wysoglad</w:t>
            </w:r>
            <w:proofErr w:type="spellEnd"/>
          </w:p>
        </w:tc>
      </w:tr>
      <w:bookmarkStart w:id="0" w:name="Text1"/>
      <w:tr w:rsidR="00C91564">
        <w:trPr>
          <w:trHeight w:val="4781"/>
        </w:trPr>
        <w:tc>
          <w:tcPr>
            <w:tcW w:w="9640" w:type="dxa"/>
            <w:gridSpan w:val="3"/>
            <w:vAlign w:val="center"/>
          </w:tcPr>
          <w:p w:rsidR="00FC1F9B" w:rsidRPr="00E41AE1" w:rsidRDefault="00E41AE1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místo pro vložení obrázku]"/>
                  </w:textInput>
                </w:ffData>
              </w:fldChar>
            </w:r>
            <w:r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40"/>
                <w:szCs w:val="40"/>
              </w:rPr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40"/>
                <w:szCs w:val="40"/>
              </w:rPr>
              <w:t>[místo pro vložení obrázku]</w:t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  <w:bookmarkEnd w:id="0"/>
          </w:p>
        </w:tc>
      </w:tr>
      <w:tr w:rsidR="00F03DA6" w:rsidTr="005D5EFD">
        <w:trPr>
          <w:trHeight w:hRule="exact" w:val="108"/>
        </w:trPr>
        <w:tc>
          <w:tcPr>
            <w:tcW w:w="3828" w:type="dxa"/>
            <w:gridSpan w:val="2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1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1"/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:rsidR="005D5EFD" w:rsidRPr="005D5EFD" w:rsidRDefault="005D5EFD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201</w:t>
            </w:r>
            <w:r w:rsidR="00D12AB2">
              <w:rPr>
                <w:rFonts w:ascii="Arial Narrow" w:hAnsi="Arial Narrow" w:cs="Arial Narrow"/>
                <w:sz w:val="28"/>
                <w:szCs w:val="28"/>
              </w:rPr>
              <w:t>6</w:t>
            </w:r>
            <w:r>
              <w:rPr>
                <w:rFonts w:ascii="Arial Narrow" w:hAnsi="Arial Narrow" w:cs="Arial Narrow"/>
                <w:sz w:val="28"/>
                <w:szCs w:val="28"/>
              </w:rPr>
              <w:t>/201</w:t>
            </w:r>
            <w:r w:rsidR="00D12AB2">
              <w:rPr>
                <w:rFonts w:ascii="Arial Narrow" w:hAnsi="Arial Narrow" w:cs="Arial Narrow"/>
                <w:sz w:val="28"/>
                <w:szCs w:val="28"/>
              </w:rPr>
              <w:t>7</w:t>
            </w:r>
          </w:p>
        </w:tc>
      </w:tr>
    </w:tbl>
    <w:p w:rsidR="00F03DA6" w:rsidRDefault="00F03DA6">
      <w:pPr>
        <w:sectPr w:rsidR="00F03DA6">
          <w:footerReference w:type="default" r:id="rId9"/>
          <w:headerReference w:type="first" r:id="rId10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E15FA1" w:rsidRPr="00D967BB" w:rsidRDefault="00896E56" w:rsidP="00D967BB">
      <w:pPr>
        <w:pStyle w:val="Nadpis4"/>
      </w:pPr>
      <w:r>
        <w:lastRenderedPageBreak/>
        <w:br w:type="page"/>
      </w:r>
      <w:bookmarkStart w:id="2" w:name="_Toc469994010"/>
      <w:r w:rsidR="00D967BB" w:rsidRPr="00D967BB">
        <w:lastRenderedPageBreak/>
        <w:t>Poděkování</w:t>
      </w:r>
      <w:bookmarkEnd w:id="2"/>
    </w:p>
    <w:p w:rsidR="004A12E0" w:rsidRDefault="004A12E0" w:rsidP="006C2C63">
      <w:pPr>
        <w:numPr>
          <w:ilvl w:val="0"/>
          <w:numId w:val="38"/>
        </w:numPr>
        <w:rPr>
          <w:rStyle w:val="Pokec"/>
          <w:i/>
          <w:emboss w:val="0"/>
          <w:color w:val="auto"/>
        </w:rPr>
      </w:pPr>
      <w:r w:rsidRPr="00E15FA1">
        <w:rPr>
          <w:i/>
        </w:rPr>
        <w:t>p</w:t>
      </w:r>
      <w:r w:rsidR="00E15FA1" w:rsidRPr="00E15FA1">
        <w:rPr>
          <w:rStyle w:val="Pokec"/>
          <w:i/>
          <w:emboss w:val="0"/>
          <w:color w:val="auto"/>
        </w:rPr>
        <w:t>oděkování</w:t>
      </w:r>
      <w:r w:rsidRPr="00E15FA1">
        <w:rPr>
          <w:rStyle w:val="Pokec"/>
          <w:i/>
          <w:emboss w:val="0"/>
          <w:color w:val="auto"/>
        </w:rPr>
        <w:t xml:space="preserve"> </w:t>
      </w:r>
      <w:r w:rsidR="00B97E74">
        <w:rPr>
          <w:rStyle w:val="Pokec"/>
          <w:i/>
          <w:emboss w:val="0"/>
          <w:color w:val="auto"/>
        </w:rPr>
        <w:t>(například vedoucímu práce).</w:t>
      </w:r>
    </w:p>
    <w:p w:rsidR="004A12E0" w:rsidRDefault="008B6730" w:rsidP="00320CEC">
      <w:pPr>
        <w:spacing w:before="8520"/>
        <w:jc w:val="left"/>
        <w:rPr>
          <w:rStyle w:val="Pokec"/>
          <w:emboss w:val="0"/>
          <w:color w:val="auto"/>
        </w:rPr>
      </w:pPr>
      <w:r w:rsidRPr="008B6730">
        <w:rPr>
          <w:rStyle w:val="Pokec"/>
          <w:emboss w:val="0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emboss w:val="0"/>
          <w:color w:val="auto"/>
        </w:rPr>
        <w:br/>
      </w:r>
      <w:r w:rsidRPr="008B6730">
        <w:rPr>
          <w:rStyle w:val="Pokec"/>
          <w:emboss w:val="0"/>
          <w:color w:val="auto"/>
        </w:rPr>
        <w:t>informační zdroje</w:t>
      </w:r>
      <w:r w:rsidR="004A12E0" w:rsidRPr="008B6730">
        <w:rPr>
          <w:rStyle w:val="Pokec"/>
          <w:emboss w:val="0"/>
          <w:color w:val="auto"/>
        </w:rPr>
        <w:t>.</w:t>
      </w:r>
    </w:p>
    <w:p w:rsidR="00320CEC" w:rsidRDefault="00320CEC" w:rsidP="00320CEC">
      <w:pPr>
        <w:jc w:val="left"/>
        <w:rPr>
          <w:rStyle w:val="Pokec"/>
          <w:emboss w:val="0"/>
          <w:color w:val="auto"/>
        </w:rPr>
      </w:pPr>
      <w:r w:rsidRPr="00320CEC">
        <w:rPr>
          <w:rStyle w:val="Pokec"/>
          <w:emboss w:val="0"/>
          <w:color w:val="auto"/>
        </w:rPr>
        <w:t xml:space="preserve">Souhlasím, aby tato </w:t>
      </w:r>
      <w:r>
        <w:rPr>
          <w:rStyle w:val="Pokec"/>
          <w:emboss w:val="0"/>
          <w:color w:val="auto"/>
        </w:rPr>
        <w:t>studijní</w:t>
      </w:r>
      <w:r w:rsidRPr="00320CEC">
        <w:rPr>
          <w:rStyle w:val="Pokec"/>
          <w:emboss w:val="0"/>
          <w:color w:val="auto"/>
        </w:rPr>
        <w:t xml:space="preserve"> práce byla použita k</w:t>
      </w:r>
      <w:r>
        <w:rPr>
          <w:rStyle w:val="Pokec"/>
          <w:emboss w:val="0"/>
          <w:color w:val="auto"/>
        </w:rPr>
        <w:t xml:space="preserve"> </w:t>
      </w:r>
      <w:r w:rsidRPr="00320CEC">
        <w:rPr>
          <w:rStyle w:val="Pokec"/>
          <w:emboss w:val="0"/>
          <w:color w:val="auto"/>
        </w:rPr>
        <w:t>výukovým účelům</w:t>
      </w:r>
      <w:r>
        <w:rPr>
          <w:rStyle w:val="Pokec"/>
          <w:emboss w:val="0"/>
          <w:color w:val="auto"/>
        </w:rPr>
        <w:t xml:space="preserve"> na Střední průmyslové </w:t>
      </w:r>
      <w:r>
        <w:rPr>
          <w:rStyle w:val="Pokec"/>
          <w:emboss w:val="0"/>
          <w:color w:val="auto"/>
        </w:rPr>
        <w:br/>
        <w:t xml:space="preserve">a umělecké škole v Opavě, Praskova </w:t>
      </w:r>
      <w:r>
        <w:t>399/8.</w:t>
      </w:r>
    </w:p>
    <w:p w:rsidR="008B6730" w:rsidRPr="008B6730" w:rsidRDefault="008B6730" w:rsidP="008B6730">
      <w:pPr>
        <w:spacing w:before="120"/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V Opavě </w:t>
      </w:r>
      <w:r>
        <w:rPr>
          <w:rStyle w:val="Pokec"/>
          <w:emboss w:val="0"/>
          <w:color w:val="auto"/>
        </w:rPr>
        <w:tab/>
        <w:t>31. 12. 201</w:t>
      </w:r>
      <w:r w:rsidR="00D12AB2">
        <w:rPr>
          <w:rStyle w:val="Pokec"/>
          <w:emboss w:val="0"/>
          <w:color w:val="auto"/>
        </w:rPr>
        <w:t>6</w:t>
      </w:r>
    </w:p>
    <w:p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emboss w:val="0"/>
          <w:color w:val="auto"/>
        </w:rPr>
        <w:t xml:space="preserve">podpis </w:t>
      </w:r>
      <w:r w:rsidR="008B6730" w:rsidRPr="008B6730">
        <w:rPr>
          <w:rStyle w:val="Pokec"/>
          <w:i/>
          <w:emboss w:val="0"/>
          <w:color w:val="auto"/>
        </w:rPr>
        <w:t>autora práce</w:t>
      </w:r>
    </w:p>
    <w:p w:rsidR="00EA22ED" w:rsidRDefault="00896E56" w:rsidP="005F3335">
      <w:pPr>
        <w:rPr>
          <w:b/>
          <w:sz w:val="28"/>
          <w:szCs w:val="28"/>
        </w:rPr>
      </w:pPr>
      <w:bookmarkStart w:id="3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3"/>
      <w:r w:rsidR="00D12AB2">
        <w:rPr>
          <w:b/>
          <w:sz w:val="28"/>
          <w:szCs w:val="28"/>
        </w:rPr>
        <w:t>NOTACE</w:t>
      </w:r>
    </w:p>
    <w:p w:rsidR="00EA22ED" w:rsidRPr="005F3335" w:rsidRDefault="00EA22ED" w:rsidP="00EA22ED">
      <w:r>
        <w:t xml:space="preserve">Cílem projektu bylo vytvoření tréninkové časomíry pro hasiče, která by umožnila co nejrychlejší nachystání na začátku tréninku a co nejrychlejší sklizení na jeho konci. Pro </w:t>
      </w:r>
      <w:r w:rsidR="003A59E5">
        <w:t xml:space="preserve">kontrolu stavu terčů byl použit čip ESP8266 </w:t>
      </w:r>
      <w:proofErr w:type="spellStart"/>
      <w:r w:rsidR="003A59E5">
        <w:t>naprogramovyný</w:t>
      </w:r>
      <w:proofErr w:type="spellEnd"/>
      <w:r w:rsidR="003A59E5">
        <w:t xml:space="preserve"> pomocí jazyka C a </w:t>
      </w:r>
      <w:proofErr w:type="spellStart"/>
      <w:r w:rsidR="003A59E5">
        <w:t>frameworku</w:t>
      </w:r>
      <w:proofErr w:type="spellEnd"/>
      <w:r w:rsidR="003A59E5">
        <w:t xml:space="preserve"> </w:t>
      </w:r>
      <w:proofErr w:type="spellStart"/>
      <w:r w:rsidR="003A59E5">
        <w:t>Sming</w:t>
      </w:r>
      <w:proofErr w:type="spellEnd"/>
      <w:r w:rsidR="003A59E5">
        <w:t xml:space="preserve">, který pomocí </w:t>
      </w:r>
      <w:proofErr w:type="spellStart"/>
      <w:r w:rsidR="003A59E5">
        <w:t>wifi</w:t>
      </w:r>
      <w:proofErr w:type="spellEnd"/>
      <w:r w:rsidR="003A59E5">
        <w:t xml:space="preserve"> komunikuje s aplikací naprogramovanou v jazyce C++ s pomocí knihovny SDL2 </w:t>
      </w:r>
      <w:r w:rsidR="00770A2C">
        <w:t>na notebooku nebo na mobilu</w:t>
      </w:r>
      <w:r w:rsidR="003A59E5">
        <w:t xml:space="preserve"> poblíž startu. Součástí časomíry je i webové rozhraní, které pomocí </w:t>
      </w:r>
      <w:proofErr w:type="spellStart"/>
      <w:r w:rsidR="003A59E5">
        <w:t>javascriptu</w:t>
      </w:r>
      <w:proofErr w:type="spellEnd"/>
      <w:r w:rsidR="003A59E5">
        <w:t xml:space="preserve"> a HTML5 </w:t>
      </w:r>
      <w:proofErr w:type="spellStart"/>
      <w:r w:rsidR="003A59E5">
        <w:t>canvasu</w:t>
      </w:r>
      <w:proofErr w:type="spellEnd"/>
      <w:r w:rsidR="003A59E5">
        <w:t xml:space="preserve"> zobrazuje grafy již odběhnutých časů a umožňuje jejich export v podobě </w:t>
      </w:r>
      <w:proofErr w:type="spellStart"/>
      <w:r w:rsidR="003A59E5">
        <w:t>csv</w:t>
      </w:r>
      <w:proofErr w:type="spellEnd"/>
      <w:r w:rsidR="003A59E5">
        <w:t xml:space="preserve"> souboru, nebo jejich vložení či mazání pomocí editačního rozhraní.</w:t>
      </w:r>
    </w:p>
    <w:p w:rsidR="00F03DA6" w:rsidRDefault="00D433EA">
      <w:r>
        <w:t xml:space="preserve">- </w:t>
      </w:r>
      <w:r w:rsidR="00F03DA6">
        <w:t>česky</w:t>
      </w:r>
    </w:p>
    <w:p w:rsidR="00D433EA" w:rsidRDefault="00D433EA">
      <w:r>
        <w:t>- slouží jako pomoc čtenáři rychle se zorientovat v dané práci.</w:t>
      </w:r>
    </w:p>
    <w:p w:rsidR="00D433EA" w:rsidRPr="008471FB" w:rsidRDefault="00D433EA" w:rsidP="00896E56">
      <w:pPr>
        <w:autoSpaceDE w:val="0"/>
        <w:autoSpaceDN w:val="0"/>
        <w:adjustRightInd w:val="0"/>
        <w:spacing w:after="0" w:line="240" w:lineRule="auto"/>
        <w:rPr>
          <w:i/>
        </w:rPr>
      </w:pPr>
      <w:r w:rsidRPr="008471FB">
        <w:rPr>
          <w:rFonts w:ascii="Calibri" w:hAnsi="Calibri" w:cs="Calibri"/>
        </w:rPr>
        <w:t xml:space="preserve">- </w:t>
      </w:r>
      <w:r w:rsidR="00896E56" w:rsidRPr="008471FB">
        <w:rPr>
          <w:i/>
        </w:rPr>
        <w:t>„</w:t>
      </w:r>
      <w:r w:rsidRPr="008471FB">
        <w:rPr>
          <w:i/>
        </w:rPr>
        <w:t>Redukovaný text, který charakterizuje obsah dokumentu bez rozlišování autorství abst</w:t>
      </w:r>
      <w:r w:rsidR="00A07699" w:rsidRPr="008471FB">
        <w:rPr>
          <w:i/>
        </w:rPr>
        <w:t>r</w:t>
      </w:r>
      <w:r w:rsidRPr="008471FB">
        <w:rPr>
          <w:i/>
        </w:rPr>
        <w:t>aktu,</w:t>
      </w:r>
      <w:r w:rsidR="00896E56" w:rsidRPr="008471FB">
        <w:rPr>
          <w:i/>
        </w:rPr>
        <w:t xml:space="preserve"> </w:t>
      </w:r>
      <w:r w:rsidRPr="008471FB">
        <w:rPr>
          <w:i/>
        </w:rPr>
        <w:t>bez doplňkových informací, bez vlastní interpretace a hodnocení dokumentu (tj. nikoliv "v práci velmi dobře hod</w:t>
      </w:r>
      <w:r w:rsidR="00614852" w:rsidRPr="008471FB">
        <w:rPr>
          <w:i/>
        </w:rPr>
        <w:t xml:space="preserve">notím podle mne zajímavý </w:t>
      </w:r>
      <w:proofErr w:type="gramStart"/>
      <w:r w:rsidR="00614852" w:rsidRPr="008471FB">
        <w:rPr>
          <w:i/>
        </w:rPr>
        <w:t>systém</w:t>
      </w:r>
      <w:r w:rsidRPr="008471FB">
        <w:rPr>
          <w:i/>
        </w:rPr>
        <w:t>...", ale</w:t>
      </w:r>
      <w:proofErr w:type="gramEnd"/>
      <w:r w:rsidRPr="008471FB">
        <w:rPr>
          <w:i/>
        </w:rPr>
        <w:t xml:space="preserve"> "práce hodnotí systém..."). Základními vlastnostmi </w:t>
      </w:r>
      <w:r w:rsidR="00D12AB2">
        <w:rPr>
          <w:i/>
        </w:rPr>
        <w:t>anotace</w:t>
      </w:r>
      <w:r w:rsidRPr="008471FB">
        <w:rPr>
          <w:i/>
        </w:rPr>
        <w:t xml:space="preserve"> jsou výstižnost, přehlednost, jasnost, stručnost,</w:t>
      </w:r>
      <w:r w:rsidR="00896E56" w:rsidRPr="008471FB">
        <w:rPr>
          <w:i/>
        </w:rPr>
        <w:t xml:space="preserve"> </w:t>
      </w:r>
      <w:r w:rsidRPr="008471FB">
        <w:rPr>
          <w:i/>
        </w:rPr>
        <w:t>přesnost, obj</w:t>
      </w:r>
      <w:r w:rsidR="00614852" w:rsidRPr="008471FB">
        <w:rPr>
          <w:i/>
        </w:rPr>
        <w:t>ektivnost a čtivost. A</w:t>
      </w:r>
      <w:r w:rsidR="00D12AB2">
        <w:rPr>
          <w:i/>
        </w:rPr>
        <w:t>notace</w:t>
      </w:r>
      <w:r w:rsidR="00614852" w:rsidRPr="008471FB">
        <w:rPr>
          <w:i/>
        </w:rPr>
        <w:t xml:space="preserve"> je formulován</w:t>
      </w:r>
      <w:r w:rsidR="00D12AB2">
        <w:rPr>
          <w:i/>
        </w:rPr>
        <w:t>a</w:t>
      </w:r>
      <w:r w:rsidR="00614852" w:rsidRPr="008471FB">
        <w:rPr>
          <w:i/>
        </w:rPr>
        <w:t xml:space="preserve"> </w:t>
      </w:r>
      <w:r w:rsidRPr="008471FB">
        <w:rPr>
          <w:i/>
        </w:rPr>
        <w:t>v přirozeném jazyce – obvyk</w:t>
      </w:r>
      <w:r w:rsidR="00614852" w:rsidRPr="008471FB">
        <w:rPr>
          <w:i/>
        </w:rPr>
        <w:t>le ve větách</w:t>
      </w:r>
      <w:r w:rsidRPr="008471FB">
        <w:rPr>
          <w:i/>
        </w:rPr>
        <w:t>. A</w:t>
      </w:r>
      <w:r w:rsidR="00D12AB2">
        <w:rPr>
          <w:i/>
        </w:rPr>
        <w:t>notace</w:t>
      </w:r>
      <w:r w:rsidRPr="008471FB">
        <w:rPr>
          <w:i/>
        </w:rPr>
        <w:t xml:space="preserve"> může používat textových formulací z referovaného dokumentu, ale jako celek je formulován nově.</w:t>
      </w:r>
      <w:r w:rsidR="00896E56" w:rsidRPr="008471FB">
        <w:rPr>
          <w:i/>
        </w:rPr>
        <w:t>“</w:t>
      </w:r>
    </w:p>
    <w:p w:rsidR="00D433EA" w:rsidRPr="008471FB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433EA" w:rsidRDefault="00D433EA">
      <w:r>
        <w:t>- délka cca 100 – 250 slov</w:t>
      </w:r>
    </w:p>
    <w:p w:rsidR="00F03DA6" w:rsidRDefault="00F03DA6">
      <w:pPr>
        <w:rPr>
          <w:rStyle w:val="Pokec"/>
        </w:rPr>
      </w:pPr>
    </w:p>
    <w:p w:rsidR="00F03DA6" w:rsidRDefault="00F03DA6"/>
    <w:p w:rsidR="005F3335" w:rsidRDefault="005F3335"/>
    <w:p w:rsidR="00F03DA6" w:rsidRDefault="00F03DA6"/>
    <w:p w:rsidR="00294C06" w:rsidRDefault="00294C06" w:rsidP="004A12E0">
      <w:pPr>
        <w:tabs>
          <w:tab w:val="left" w:pos="7088"/>
        </w:tabs>
        <w:rPr>
          <w:rStyle w:val="Pokec"/>
          <w:emboss w:val="0"/>
          <w:color w:val="auto"/>
        </w:rPr>
      </w:pPr>
    </w:p>
    <w:p w:rsidR="00294C06" w:rsidRDefault="00294C06"/>
    <w:p w:rsidR="00F03DA6" w:rsidRDefault="00F03DA6">
      <w:pPr>
        <w:pStyle w:val="Nadpis-Obsah"/>
        <w:pageBreakBefore/>
      </w:pPr>
      <w:bookmarkStart w:id="4" w:name="_Toc37577729"/>
      <w:bookmarkStart w:id="5" w:name="_Toc88120440"/>
      <w:bookmarkStart w:id="6" w:name="_Toc88120677"/>
      <w:bookmarkStart w:id="7" w:name="_Toc88120889"/>
      <w:bookmarkStart w:id="8" w:name="_Toc88120993"/>
      <w:bookmarkStart w:id="9" w:name="_Toc88121036"/>
      <w:bookmarkStart w:id="10" w:name="_Toc88121173"/>
      <w:bookmarkStart w:id="11" w:name="_Toc88121547"/>
      <w:bookmarkStart w:id="12" w:name="_Toc88121604"/>
      <w:bookmarkStart w:id="13" w:name="_Toc88121742"/>
      <w:bookmarkStart w:id="14" w:name="_Toc88122008"/>
      <w:bookmarkStart w:id="15" w:name="_Toc88124611"/>
      <w:bookmarkStart w:id="16" w:name="_Toc88124648"/>
      <w:bookmarkStart w:id="17" w:name="_Toc88124798"/>
      <w:bookmarkStart w:id="18" w:name="_Toc88125781"/>
      <w:bookmarkStart w:id="19" w:name="_Toc88126301"/>
      <w:bookmarkStart w:id="20" w:name="_Toc88126452"/>
      <w:bookmarkStart w:id="21" w:name="_Toc88126519"/>
      <w:bookmarkStart w:id="22" w:name="_Toc88126548"/>
      <w:bookmarkStart w:id="23" w:name="_Toc88126764"/>
      <w:bookmarkStart w:id="24" w:name="_Toc88126854"/>
      <w:bookmarkStart w:id="25" w:name="_Toc88127095"/>
      <w:bookmarkStart w:id="26" w:name="_Toc88127138"/>
      <w:bookmarkStart w:id="27" w:name="_Toc88128503"/>
      <w:bookmarkStart w:id="28" w:name="_Toc107634140"/>
      <w:bookmarkStart w:id="29" w:name="_Toc107635157"/>
      <w:r>
        <w:lastRenderedPageBreak/>
        <w:t>OBSAH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B77B47" w:rsidRPr="001458CF" w:rsidRDefault="00F03DA6">
      <w:pPr>
        <w:pStyle w:val="Obsah5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r w:rsidRPr="00E9780B">
        <w:rPr>
          <w:b/>
          <w:bCs/>
          <w:szCs w:val="36"/>
        </w:rPr>
        <w:fldChar w:fldCharType="begin"/>
      </w:r>
      <w:r w:rsidRPr="00E9780B">
        <w:rPr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/>
          <w:bCs/>
          <w:szCs w:val="36"/>
        </w:rPr>
        <w:fldChar w:fldCharType="separate"/>
      </w:r>
      <w:hyperlink w:anchor="_Toc469994010" w:history="1">
        <w:r w:rsidR="00B77B47" w:rsidRPr="00EA71EB">
          <w:rPr>
            <w:rStyle w:val="Hypertextovodkaz"/>
            <w:noProof/>
          </w:rPr>
          <w:t>Poděkování</w:t>
        </w:r>
        <w:r w:rsidR="00B77B47">
          <w:rPr>
            <w:noProof/>
            <w:webHidden/>
          </w:rPr>
          <w:tab/>
        </w:r>
        <w:r w:rsidR="00B77B47">
          <w:rPr>
            <w:noProof/>
            <w:webHidden/>
          </w:rPr>
          <w:fldChar w:fldCharType="begin"/>
        </w:r>
        <w:r w:rsidR="00B77B47">
          <w:rPr>
            <w:noProof/>
            <w:webHidden/>
          </w:rPr>
          <w:instrText xml:space="preserve"> PAGEREF _Toc469994010 \h </w:instrText>
        </w:r>
        <w:r w:rsidR="00B77B47">
          <w:rPr>
            <w:noProof/>
            <w:webHidden/>
          </w:rPr>
        </w:r>
        <w:r w:rsidR="00B77B47">
          <w:rPr>
            <w:noProof/>
            <w:webHidden/>
          </w:rPr>
          <w:fldChar w:fldCharType="separate"/>
        </w:r>
        <w:r w:rsidR="00B77B47">
          <w:rPr>
            <w:noProof/>
            <w:webHidden/>
          </w:rPr>
          <w:t>2</w:t>
        </w:r>
        <w:r w:rsidR="00B77B47">
          <w:rPr>
            <w:noProof/>
            <w:webHidden/>
          </w:rPr>
          <w:fldChar w:fldCharType="end"/>
        </w:r>
      </w:hyperlink>
    </w:p>
    <w:p w:rsidR="00B77B47" w:rsidRPr="001458CF" w:rsidRDefault="00B77B47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469994011" w:history="1">
        <w:r w:rsidRPr="00EA71EB">
          <w:rPr>
            <w:rStyle w:val="Hypertextovodkaz"/>
          </w:rPr>
          <w:t>Úvod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_Toc469994011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77B47" w:rsidRPr="001458CF" w:rsidRDefault="00B77B47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469994012" w:history="1">
        <w:r w:rsidRPr="00EA71EB">
          <w:rPr>
            <w:rStyle w:val="Hypertextovodkaz"/>
          </w:rPr>
          <w:t>1</w:t>
        </w:r>
        <w:r w:rsidRPr="001458CF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EA71EB">
          <w:rPr>
            <w:rStyle w:val="Hypertextovodkaz"/>
          </w:rPr>
          <w:t>Teoretická a metodická východiska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_Toc469994012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77B47" w:rsidRPr="001458CF" w:rsidRDefault="00B77B47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469994013" w:history="1">
        <w:r w:rsidRPr="00EA71EB">
          <w:rPr>
            <w:rStyle w:val="Hypertextovodkaz"/>
          </w:rPr>
          <w:t>2</w:t>
        </w:r>
        <w:r w:rsidRPr="001458CF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EA71EB">
          <w:rPr>
            <w:rStyle w:val="Hypertextovodkaz"/>
          </w:rPr>
          <w:t>Využité technologie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_Toc469994013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77B47" w:rsidRPr="001458CF" w:rsidRDefault="00B77B47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469994014" w:history="1">
        <w:r w:rsidRPr="00EA71EB">
          <w:rPr>
            <w:rStyle w:val="Hypertextovodkaz"/>
          </w:rPr>
          <w:t>2.1</w:t>
        </w:r>
        <w:r w:rsidRPr="001458CF">
          <w:rPr>
            <w:rFonts w:ascii="Calibri" w:hAnsi="Calibri"/>
            <w:smallCaps w:val="0"/>
            <w:sz w:val="22"/>
            <w:szCs w:val="22"/>
          </w:rPr>
          <w:tab/>
        </w:r>
        <w:r w:rsidRPr="00EA71EB">
          <w:rPr>
            <w:rStyle w:val="Hypertextovodkaz"/>
          </w:rPr>
          <w:t>ESP8266 – 201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_Toc469994014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77B47" w:rsidRPr="001458CF" w:rsidRDefault="00B77B47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469994015" w:history="1">
        <w:r w:rsidRPr="00EA71EB">
          <w:rPr>
            <w:rStyle w:val="Hypertextovodkaz"/>
          </w:rPr>
          <w:t>2.2</w:t>
        </w:r>
        <w:r w:rsidRPr="001458CF">
          <w:rPr>
            <w:rFonts w:ascii="Calibri" w:hAnsi="Calibri"/>
            <w:smallCaps w:val="0"/>
            <w:sz w:val="22"/>
            <w:szCs w:val="22"/>
          </w:rPr>
          <w:tab/>
        </w:r>
        <w:r w:rsidRPr="00EA71EB">
          <w:rPr>
            <w:rStyle w:val="Hypertextovodkaz"/>
          </w:rPr>
          <w:t>C++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_Toc469994015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77B47" w:rsidRPr="001458CF" w:rsidRDefault="00B77B47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469994016" w:history="1">
        <w:r w:rsidRPr="00EA71EB">
          <w:rPr>
            <w:rStyle w:val="Hypertextovodkaz"/>
          </w:rPr>
          <w:t>2.2.1</w:t>
        </w:r>
        <w:r w:rsidRPr="001458CF">
          <w:rPr>
            <w:rFonts w:ascii="Calibri" w:hAnsi="Calibri"/>
            <w:sz w:val="22"/>
            <w:szCs w:val="22"/>
          </w:rPr>
          <w:tab/>
        </w:r>
        <w:r w:rsidRPr="00EA71EB">
          <w:rPr>
            <w:rStyle w:val="Hypertextovodkaz"/>
          </w:rPr>
          <w:t>Sming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_Toc469994016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77B47" w:rsidRPr="001458CF" w:rsidRDefault="00B77B47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469994017" w:history="1">
        <w:r w:rsidRPr="00EA71EB">
          <w:rPr>
            <w:rStyle w:val="Hypertextovodkaz"/>
          </w:rPr>
          <w:t>2.2.2</w:t>
        </w:r>
        <w:r w:rsidRPr="001458CF">
          <w:rPr>
            <w:rFonts w:ascii="Calibri" w:hAnsi="Calibri"/>
            <w:sz w:val="22"/>
            <w:szCs w:val="22"/>
          </w:rPr>
          <w:tab/>
        </w:r>
        <w:r w:rsidRPr="00EA71EB">
          <w:rPr>
            <w:rStyle w:val="Hypertextovodkaz"/>
          </w:rPr>
          <w:t>SDL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_Toc469994017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77B47" w:rsidRPr="001458CF" w:rsidRDefault="00B77B47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469994018" w:history="1">
        <w:r w:rsidRPr="00EA71EB">
          <w:rPr>
            <w:rStyle w:val="Hypertextovodkaz"/>
          </w:rPr>
          <w:t>2.3</w:t>
        </w:r>
        <w:r w:rsidRPr="001458CF">
          <w:rPr>
            <w:rFonts w:ascii="Calibri" w:hAnsi="Calibri"/>
            <w:smallCaps w:val="0"/>
            <w:sz w:val="22"/>
            <w:szCs w:val="22"/>
          </w:rPr>
          <w:tab/>
        </w:r>
        <w:r w:rsidRPr="00EA71EB">
          <w:rPr>
            <w:rStyle w:val="Hypertextovodkaz"/>
          </w:rPr>
          <w:t>Využité programy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_Toc469994018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77B47" w:rsidRPr="001458CF" w:rsidRDefault="00B77B47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469994019" w:history="1">
        <w:r w:rsidRPr="00EA71EB">
          <w:rPr>
            <w:rStyle w:val="Hypertextovodkaz"/>
          </w:rPr>
          <w:t>2.3.1</w:t>
        </w:r>
        <w:r w:rsidRPr="001458CF">
          <w:rPr>
            <w:rFonts w:ascii="Calibri" w:hAnsi="Calibri"/>
            <w:sz w:val="22"/>
            <w:szCs w:val="22"/>
          </w:rPr>
          <w:tab/>
        </w:r>
        <w:r w:rsidRPr="00EA71EB">
          <w:rPr>
            <w:rStyle w:val="Hypertextovodkaz"/>
          </w:rPr>
          <w:t>NetBeans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_Toc469994019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77B47" w:rsidRPr="001458CF" w:rsidRDefault="00B77B47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469994020" w:history="1">
        <w:r w:rsidRPr="00EA71EB">
          <w:rPr>
            <w:rStyle w:val="Hypertextovodkaz"/>
          </w:rPr>
          <w:t>2.3.2</w:t>
        </w:r>
        <w:r w:rsidRPr="001458CF">
          <w:rPr>
            <w:rFonts w:ascii="Calibri" w:hAnsi="Calibri"/>
            <w:sz w:val="22"/>
            <w:szCs w:val="22"/>
          </w:rPr>
          <w:tab/>
        </w:r>
        <w:r w:rsidRPr="00EA71EB">
          <w:rPr>
            <w:rStyle w:val="Hypertextovodkaz"/>
          </w:rPr>
          <w:t>Sublime 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_Toc469994020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77B47" w:rsidRPr="001458CF" w:rsidRDefault="00B77B47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469994021" w:history="1">
        <w:r w:rsidRPr="00EA71EB">
          <w:rPr>
            <w:rStyle w:val="Hypertextovodkaz"/>
          </w:rPr>
          <w:t>3</w:t>
        </w:r>
        <w:r w:rsidRPr="001458CF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EA71EB">
          <w:rPr>
            <w:rStyle w:val="Hypertextovodkaz"/>
          </w:rPr>
          <w:t>Způsoby řešení a použité postupy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_Toc469994021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77B47" w:rsidRPr="001458CF" w:rsidRDefault="00B77B47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469994022" w:history="1">
        <w:r w:rsidRPr="00EA71EB">
          <w:rPr>
            <w:rStyle w:val="Hypertextovodkaz"/>
          </w:rPr>
          <w:t>3.1</w:t>
        </w:r>
        <w:r w:rsidRPr="001458CF">
          <w:rPr>
            <w:rFonts w:ascii="Calibri" w:hAnsi="Calibri"/>
            <w:smallCaps w:val="0"/>
            <w:sz w:val="22"/>
            <w:szCs w:val="22"/>
          </w:rPr>
          <w:tab/>
        </w:r>
        <w:r w:rsidRPr="00EA71EB">
          <w:rPr>
            <w:rStyle w:val="Hypertextovodkaz"/>
          </w:rPr>
          <w:t>Část časomíry u terčů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_Toc469994022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77B47" w:rsidRPr="001458CF" w:rsidRDefault="00B77B47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469994023" w:history="1">
        <w:r w:rsidRPr="00EA71EB">
          <w:rPr>
            <w:rStyle w:val="Hypertextovodkaz"/>
          </w:rPr>
          <w:t>3.2</w:t>
        </w:r>
        <w:r w:rsidRPr="001458CF">
          <w:rPr>
            <w:rFonts w:ascii="Calibri" w:hAnsi="Calibri"/>
            <w:smallCaps w:val="0"/>
            <w:sz w:val="22"/>
            <w:szCs w:val="22"/>
          </w:rPr>
          <w:tab/>
        </w:r>
        <w:r w:rsidRPr="00EA71EB">
          <w:rPr>
            <w:rStyle w:val="Hypertextovodkaz"/>
          </w:rPr>
          <w:t>Část časomíry u startu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_Toc469994023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77B47" w:rsidRPr="001458CF" w:rsidRDefault="00B77B47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469994024" w:history="1">
        <w:r w:rsidRPr="00EA71EB">
          <w:rPr>
            <w:rStyle w:val="Hypertextovodkaz"/>
          </w:rPr>
          <w:t>3.3</w:t>
        </w:r>
        <w:r w:rsidRPr="001458CF">
          <w:rPr>
            <w:rFonts w:ascii="Calibri" w:hAnsi="Calibri"/>
            <w:smallCaps w:val="0"/>
            <w:sz w:val="22"/>
            <w:szCs w:val="22"/>
          </w:rPr>
          <w:tab/>
        </w:r>
        <w:r w:rsidRPr="00EA71EB">
          <w:rPr>
            <w:rStyle w:val="Hypertextovodkaz"/>
          </w:rPr>
          <w:t>Webová část aplikace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_Toc469994024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77B47" w:rsidRPr="001458CF" w:rsidRDefault="00B77B47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469994025" w:history="1">
        <w:r w:rsidRPr="00EA71EB">
          <w:rPr>
            <w:rStyle w:val="Hypertextovodkaz"/>
          </w:rPr>
          <w:t>4</w:t>
        </w:r>
        <w:r w:rsidRPr="001458CF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EA71EB">
          <w:rPr>
            <w:rStyle w:val="Hypertextovodkaz"/>
          </w:rPr>
          <w:t>Výsledky řešení, výstupy, uživatelský manuál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_Toc469994025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77B47" w:rsidRPr="001458CF" w:rsidRDefault="00B77B47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469994026" w:history="1">
        <w:r w:rsidRPr="00EA71EB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_Toc469994026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77B47" w:rsidRPr="001458CF" w:rsidRDefault="00B77B47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469994027" w:history="1">
        <w:r w:rsidRPr="00EA71EB">
          <w:rPr>
            <w:rStyle w:val="Hypertextovodkaz"/>
          </w:rPr>
          <w:t>Seznam použitýCH INFORMAČNÍCH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_Toc469994027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77B47" w:rsidRPr="001458CF" w:rsidRDefault="00B77B47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469994028" w:history="1">
        <w:r w:rsidRPr="00EA71EB">
          <w:rPr>
            <w:rStyle w:val="Hypertextovodkaz"/>
          </w:rPr>
          <w:t>Seznam příloh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_Toc469994028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:rsidR="00756E7C" w:rsidRPr="00756E7C" w:rsidRDefault="00756E7C" w:rsidP="00756E7C">
      <w:pPr>
        <w:pStyle w:val="Nadpis"/>
      </w:pPr>
      <w:bookmarkStart w:id="30" w:name="_Toc469994011"/>
      <w:r>
        <w:lastRenderedPageBreak/>
        <w:t>Úvod</w:t>
      </w:r>
      <w:bookmarkEnd w:id="30"/>
    </w:p>
    <w:p w:rsidR="001F423D" w:rsidRDefault="00C60E06" w:rsidP="00D43825">
      <w:pPr>
        <w:ind w:firstLine="360"/>
      </w:pPr>
      <w:r>
        <w:t xml:space="preserve">Ve volném čase se už několik let s týmem hasičů z SDH Zátor </w:t>
      </w:r>
      <w:r w:rsidR="00D43825">
        <w:t>věnuji</w:t>
      </w:r>
      <w:r>
        <w:t xml:space="preserve"> soutěží</w:t>
      </w:r>
      <w:r w:rsidR="00D43825">
        <w:t>m</w:t>
      </w:r>
      <w:r>
        <w:t xml:space="preserve"> v požárním útoku. Požární útok je disciplína, při které se závodníci snaží v co nejkratším čase </w:t>
      </w:r>
      <w:r w:rsidR="00D43825">
        <w:t xml:space="preserve">natáhnout celé hadicové vedení od zdroje vody skrz přenosnou stříkačku (čerpadlo) až k terčům a terče shodit, což vyžaduje přesnou časomíru. Navíc mi bylo v únoru minulého roku řečeno, že je jeden ze sto metrových drátů naší staré časomíry někde přerušen a proto časomíra nefunguje. Proto jsem zvolil čip ESP8266 s podporou </w:t>
      </w:r>
      <w:proofErr w:type="spellStart"/>
      <w:r w:rsidR="00D43825">
        <w:t>wifi</w:t>
      </w:r>
      <w:proofErr w:type="spellEnd"/>
      <w:r w:rsidR="00D43825">
        <w:t xml:space="preserve"> </w:t>
      </w:r>
    </w:p>
    <w:p w:rsidR="00D43825" w:rsidRDefault="00D43825" w:rsidP="00D43825">
      <w:pPr>
        <w:ind w:firstLine="360"/>
      </w:pPr>
      <w:r>
        <w:t xml:space="preserve">Cílem tedy bylo navrhnout co nejjednodušší časomíru, která by se dala snadno a rychle použít pro náš trénink. </w:t>
      </w:r>
      <w:r w:rsidR="000B222F">
        <w:t>A také jelikož už jsem používal ESP, navrhnutí grafů pro zobrazení dosažených časů a jejich administrace.</w:t>
      </w:r>
    </w:p>
    <w:p w:rsidR="00230592" w:rsidRPr="001F423D" w:rsidRDefault="00CA3973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je povinný, nadpis neměňte, </w:t>
      </w:r>
    </w:p>
    <w:p w:rsidR="003826F1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tato část práce </w:t>
      </w:r>
      <w:r w:rsidR="00917522" w:rsidRPr="001F423D">
        <w:rPr>
          <w:rStyle w:val="Zdraznnintenzivn"/>
        </w:rPr>
        <w:t>obsahuje</w:t>
      </w:r>
      <w:r w:rsidR="003826F1" w:rsidRPr="001F423D">
        <w:rPr>
          <w:rStyle w:val="Zdraznnintenzivn"/>
        </w:rPr>
        <w:t>:</w:t>
      </w:r>
      <w:r w:rsidR="00917522" w:rsidRPr="001F423D">
        <w:rPr>
          <w:rStyle w:val="Zdraznnintenzivn"/>
        </w:rPr>
        <w:t xml:space="preserve"> </w:t>
      </w:r>
    </w:p>
    <w:p w:rsidR="003826F1" w:rsidRPr="001F423D" w:rsidRDefault="00917522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náhled do řešené problematiky, zdůvodnění volby problematiky, </w:t>
      </w:r>
    </w:p>
    <w:p w:rsidR="003826F1" w:rsidRPr="001F423D" w:rsidRDefault="003826F1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předem definované cíle práce, </w:t>
      </w:r>
    </w:p>
    <w:p w:rsidR="003826F1" w:rsidRPr="001F423D" w:rsidRDefault="00230592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motivaci</w:t>
      </w:r>
      <w:r w:rsidR="00D301B4" w:rsidRPr="001F423D">
        <w:rPr>
          <w:rStyle w:val="Zdraznnintenzivn"/>
        </w:rPr>
        <w:t xml:space="preserve"> pro další čtení textu</w:t>
      </w:r>
      <w:r w:rsidR="003826F1" w:rsidRPr="001F423D">
        <w:rPr>
          <w:rStyle w:val="Zdraznnintenzivn"/>
        </w:rPr>
        <w:t xml:space="preserve"> včetně</w:t>
      </w:r>
      <w:r w:rsidR="001B6F92" w:rsidRPr="001F423D">
        <w:rPr>
          <w:rStyle w:val="Zdraznnintenzivn"/>
        </w:rPr>
        <w:t xml:space="preserve"> stručné</w:t>
      </w:r>
      <w:r w:rsidR="003826F1" w:rsidRPr="001F423D">
        <w:rPr>
          <w:rStyle w:val="Zdraznnintenzivn"/>
        </w:rPr>
        <w:t>ho</w:t>
      </w:r>
      <w:r w:rsidR="001B6F92" w:rsidRPr="001F423D">
        <w:rPr>
          <w:rStyle w:val="Zdraznnintenzivn"/>
        </w:rPr>
        <w:t xml:space="preserve"> uvedení obsahu následujících kapitol</w:t>
      </w:r>
      <w:r w:rsidR="00D301B4" w:rsidRPr="001F423D">
        <w:rPr>
          <w:rStyle w:val="Zdraznnintenzivn"/>
        </w:rPr>
        <w:t xml:space="preserve"> </w:t>
      </w:r>
    </w:p>
    <w:p w:rsidR="00917522" w:rsidRPr="001F423D" w:rsidRDefault="003826F1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rozsah - max. 1 strana</w:t>
      </w:r>
    </w:p>
    <w:p w:rsidR="00D04AE6" w:rsidRPr="000F5ED1" w:rsidRDefault="003826F1" w:rsidP="000F5ED1">
      <w:pPr>
        <w:pStyle w:val="Nadpis1"/>
      </w:pPr>
      <w:bookmarkStart w:id="31" w:name="_Toc469994012"/>
      <w:r>
        <w:lastRenderedPageBreak/>
        <w:t>Teoretická a metodická východiska</w:t>
      </w:r>
      <w:bookmarkEnd w:id="31"/>
    </w:p>
    <w:p w:rsidR="001F423D" w:rsidRDefault="001F423D" w:rsidP="001F423D">
      <w:r>
        <w:t>Text první kapitoly</w:t>
      </w:r>
    </w:p>
    <w:p w:rsidR="003826F1" w:rsidRPr="001F423D" w:rsidRDefault="003826F1" w:rsidP="003826F1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Teoretická část (též metodologická) obsahuje dosavadní poznatky k danému problému, definici pojmu, formulaci hypotéz, výběr metod, které použijete, a důvody pro jejich použití.</w:t>
      </w:r>
    </w:p>
    <w:p w:rsidR="003826F1" w:rsidRPr="001F423D" w:rsidRDefault="00CA3973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nadpis </w:t>
      </w:r>
      <w:r w:rsidR="003826F1" w:rsidRPr="001F423D">
        <w:rPr>
          <w:rStyle w:val="Zdraznnintenzivn"/>
        </w:rPr>
        <w:t>volte podle zaměření své práce – např.: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Zpracování zvuku na počítači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Tvorba elektronických kurzů v prostředí </w:t>
      </w:r>
      <w:proofErr w:type="spellStart"/>
      <w:r w:rsidRPr="001F423D">
        <w:rPr>
          <w:rStyle w:val="Zdraznnintenzivn"/>
        </w:rPr>
        <w:t>Moodle</w:t>
      </w:r>
      <w:proofErr w:type="spellEnd"/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proofErr w:type="spellStart"/>
      <w:r w:rsidRPr="001F423D">
        <w:rPr>
          <w:rStyle w:val="Zdraznnintenzivn"/>
        </w:rPr>
        <w:t>Drupal</w:t>
      </w:r>
      <w:proofErr w:type="spellEnd"/>
      <w:r w:rsidRPr="001F423D">
        <w:rPr>
          <w:rStyle w:val="Zdraznnintenzivn"/>
        </w:rPr>
        <w:t xml:space="preserve"> 7 – tvorba modulů</w:t>
      </w:r>
    </w:p>
    <w:p w:rsidR="00230592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LDAP a adresářové služby</w:t>
      </w:r>
      <w:r w:rsidR="00D301B4" w:rsidRPr="001F423D">
        <w:rPr>
          <w:rStyle w:val="Zdraznnintenzivn"/>
        </w:rPr>
        <w:t xml:space="preserve"> </w:t>
      </w:r>
    </w:p>
    <w:p w:rsidR="00D301B4" w:rsidRPr="001F423D" w:rsidRDefault="00157365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využívejte správných citací z odborné literatury, případně internetových zdrojů</w:t>
      </w:r>
    </w:p>
    <w:p w:rsidR="00D04AE6" w:rsidRDefault="000B40C6" w:rsidP="000F5ED1">
      <w:pPr>
        <w:pStyle w:val="Nadpis1"/>
      </w:pPr>
      <w:bookmarkStart w:id="32" w:name="_Toc469994013"/>
      <w:r>
        <w:lastRenderedPageBreak/>
        <w:t>Vy</w:t>
      </w:r>
      <w:r w:rsidR="001B6F92">
        <w:t>užité technologie</w:t>
      </w:r>
      <w:bookmarkEnd w:id="32"/>
    </w:p>
    <w:p w:rsidR="001F423D" w:rsidRDefault="000605A4" w:rsidP="000605A4">
      <w:pPr>
        <w:pStyle w:val="Nadpis2"/>
      </w:pPr>
      <w:bookmarkStart w:id="33" w:name="_Toc469994014"/>
      <w:r>
        <w:t>ESP8266 – 201</w:t>
      </w:r>
      <w:bookmarkEnd w:id="33"/>
    </w:p>
    <w:p w:rsidR="00C44EC8" w:rsidRDefault="000605A4" w:rsidP="00697196">
      <w:pPr>
        <w:ind w:left="709"/>
      </w:pPr>
      <w:r>
        <w:t xml:space="preserve">ESP8266 je levný </w:t>
      </w:r>
      <w:proofErr w:type="spellStart"/>
      <w:r>
        <w:t>wifi</w:t>
      </w:r>
      <w:proofErr w:type="spellEnd"/>
      <w:r>
        <w:t xml:space="preserve"> modul, který se dá použít jak ve spolupráci s </w:t>
      </w:r>
      <w:proofErr w:type="spellStart"/>
      <w:r>
        <w:t>arduinem</w:t>
      </w:r>
      <w:proofErr w:type="spellEnd"/>
      <w:r>
        <w:t>, nebo jiným čipem, tak i samostatně.</w:t>
      </w:r>
      <w:r w:rsidR="00697196">
        <w:t xml:space="preserve"> Tento konkrétní model 201 obsahuje 512MB </w:t>
      </w:r>
      <w:proofErr w:type="spellStart"/>
      <w:r w:rsidR="00697196">
        <w:t>flash</w:t>
      </w:r>
      <w:proofErr w:type="spellEnd"/>
      <w:r w:rsidR="00697196">
        <w:t xml:space="preserve"> paměti…</w:t>
      </w:r>
      <w:r>
        <w:t xml:space="preserve"> </w:t>
      </w:r>
      <w:r w:rsidR="00697196">
        <w:t xml:space="preserve">Jde programovat v jazyce C, C++, </w:t>
      </w:r>
      <w:proofErr w:type="spellStart"/>
      <w:r w:rsidR="00697196">
        <w:t>Lua</w:t>
      </w:r>
      <w:proofErr w:type="spellEnd"/>
      <w:r w:rsidR="00697196">
        <w:t xml:space="preserve">, Python, </w:t>
      </w:r>
      <w:proofErr w:type="spellStart"/>
      <w:r w:rsidR="00697196">
        <w:t>JavaScript</w:t>
      </w:r>
      <w:proofErr w:type="spellEnd"/>
      <w:r w:rsidR="00697196">
        <w:t xml:space="preserve">. </w:t>
      </w:r>
    </w:p>
    <w:p w:rsidR="000605A4" w:rsidRDefault="00697196" w:rsidP="00697196">
      <w:pPr>
        <w:ind w:left="709"/>
      </w:pPr>
      <w:r>
        <w:t xml:space="preserve">ESP jsem zvolil, po jeho doporučení p. </w:t>
      </w:r>
      <w:proofErr w:type="spellStart"/>
      <w:r>
        <w:t>Grussmanem</w:t>
      </w:r>
      <w:proofErr w:type="spellEnd"/>
      <w:r>
        <w:t xml:space="preserve"> a také proto, že jsem potřeboval rychlejší a snadnější alternativu při sestavování časomíry na začátku tréninku a při jejím rozkládání na jeho konci než 100 metrů dlouhý kabel. </w:t>
      </w:r>
    </w:p>
    <w:p w:rsidR="00697196" w:rsidRDefault="00697196" w:rsidP="00697196">
      <w:pPr>
        <w:pStyle w:val="Nadpis2"/>
      </w:pPr>
      <w:bookmarkStart w:id="34" w:name="_Toc469994015"/>
      <w:r>
        <w:t>C++</w:t>
      </w:r>
      <w:bookmarkEnd w:id="34"/>
    </w:p>
    <w:p w:rsidR="00697196" w:rsidRDefault="00697196" w:rsidP="00C44EC8">
      <w:pPr>
        <w:ind w:left="709"/>
        <w:rPr>
          <w:color w:val="252525"/>
          <w:shd w:val="clear" w:color="auto" w:fill="FFFFFF"/>
        </w:rPr>
      </w:pPr>
      <w:r>
        <w:t xml:space="preserve">C++ </w:t>
      </w:r>
      <w:r>
        <w:rPr>
          <w:color w:val="252525"/>
          <w:shd w:val="clear" w:color="auto" w:fill="FFFFFF"/>
        </w:rPr>
        <w:t>je</w:t>
      </w:r>
      <w:r w:rsidRPr="00C44EC8">
        <w:rPr>
          <w:shd w:val="clear" w:color="auto" w:fill="FFFFFF"/>
        </w:rPr>
        <w:t xml:space="preserve"> programovací jazyk</w:t>
      </w:r>
      <w:r>
        <w:rPr>
          <w:color w:val="252525"/>
          <w:shd w:val="clear" w:color="auto" w:fill="FFFFFF"/>
        </w:rPr>
        <w:t>, který vyvinul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="00C44EC8">
        <w:t>Bjarne</w:t>
      </w:r>
      <w:proofErr w:type="spellEnd"/>
      <w:r w:rsidR="00C44EC8">
        <w:t xml:space="preserve"> </w:t>
      </w:r>
      <w:proofErr w:type="spellStart"/>
      <w:r w:rsidR="00C44EC8">
        <w:t>Stroustrup</w:t>
      </w:r>
      <w:proofErr w:type="spellEnd"/>
      <w:r>
        <w:rPr>
          <w:color w:val="252525"/>
          <w:shd w:val="clear" w:color="auto" w:fill="FFFFFF"/>
        </w:rPr>
        <w:t xml:space="preserve"> </w:t>
      </w:r>
      <w:r w:rsidR="00C44EC8">
        <w:rPr>
          <w:color w:val="252525"/>
          <w:shd w:val="clear" w:color="auto" w:fill="FFFFFF"/>
        </w:rPr>
        <w:t xml:space="preserve">a je </w:t>
      </w:r>
      <w:r>
        <w:rPr>
          <w:color w:val="252525"/>
          <w:shd w:val="clear" w:color="auto" w:fill="FFFFFF"/>
        </w:rPr>
        <w:t>rozšířením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44EC8">
        <w:rPr>
          <w:shd w:val="clear" w:color="auto" w:fill="FFFFFF"/>
        </w:rPr>
        <w:t>jazyka C</w:t>
      </w:r>
      <w:r>
        <w:rPr>
          <w:color w:val="252525"/>
          <w:shd w:val="clear" w:color="auto" w:fill="FFFFFF"/>
        </w:rPr>
        <w:t>. C++ podporuje několik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44EC8">
        <w:rPr>
          <w:shd w:val="clear" w:color="auto" w:fill="FFFFFF"/>
        </w:rPr>
        <w:t xml:space="preserve">programovacích stylů </w:t>
      </w:r>
      <w:r>
        <w:rPr>
          <w:color w:val="252525"/>
          <w:shd w:val="clear" w:color="auto" w:fill="FFFFFF"/>
        </w:rPr>
        <w:t>jako je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44EC8">
        <w:rPr>
          <w:shd w:val="clear" w:color="auto" w:fill="FFFFFF"/>
        </w:rPr>
        <w:t>procedurální programování</w:t>
      </w:r>
      <w:r>
        <w:rPr>
          <w:color w:val="252525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44EC8">
        <w:rPr>
          <w:shd w:val="clear" w:color="auto" w:fill="FFFFFF"/>
        </w:rPr>
        <w:t>objektově orientované programování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color w:val="252525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44EC8">
        <w:rPr>
          <w:shd w:val="clear" w:color="auto" w:fill="FFFFFF"/>
        </w:rPr>
        <w:t>generické programování</w:t>
      </w:r>
      <w:r>
        <w:rPr>
          <w:color w:val="252525"/>
          <w:shd w:val="clear" w:color="auto" w:fill="FFFFFF"/>
        </w:rPr>
        <w:t>, není tedy jazykem čistě objektovým. V současné době patří C++ mezi nejrozšířenější programovací jazyky.</w:t>
      </w:r>
    </w:p>
    <w:p w:rsidR="00C44EC8" w:rsidRDefault="00C44EC8" w:rsidP="00C44EC8">
      <w:pPr>
        <w:ind w:left="709"/>
        <w:rPr>
          <w:color w:val="252525"/>
          <w:shd w:val="clear" w:color="auto" w:fill="FFFFFF"/>
        </w:rPr>
      </w:pPr>
      <w:r>
        <w:t xml:space="preserve">Jazyk C++ jsem zvolil, protože se jej učíme ve škole, dobře se mi v něm píše a je vhodný pro programování </w:t>
      </w:r>
      <w:proofErr w:type="spellStart"/>
      <w:r>
        <w:t>mikrokontrolerů</w:t>
      </w:r>
      <w:proofErr w:type="spellEnd"/>
      <w:r>
        <w:t xml:space="preserve"> i ESP.</w:t>
      </w:r>
    </w:p>
    <w:p w:rsidR="00C44EC8" w:rsidRDefault="00C44EC8" w:rsidP="00C44EC8">
      <w:pPr>
        <w:ind w:left="709"/>
      </w:pPr>
      <w:r>
        <w:t xml:space="preserve">C++ jsem tedy s pomocí </w:t>
      </w:r>
      <w:proofErr w:type="spellStart"/>
      <w:r w:rsidR="001605BF">
        <w:t>frameworku</w:t>
      </w:r>
      <w:proofErr w:type="spellEnd"/>
      <w:r>
        <w:t xml:space="preserve"> </w:t>
      </w:r>
      <w:proofErr w:type="spellStart"/>
      <w:r>
        <w:t>Sming</w:t>
      </w:r>
      <w:proofErr w:type="spellEnd"/>
      <w:r>
        <w:t xml:space="preserve"> použil pro naprogramování ESP a s pomocí knihoven SDL2</w:t>
      </w:r>
      <w:r w:rsidR="00EA22ED">
        <w:t>,</w:t>
      </w:r>
      <w:r>
        <w:t xml:space="preserve"> SDL</w:t>
      </w:r>
      <w:r w:rsidR="00EA22ED">
        <w:t>2</w:t>
      </w:r>
      <w:r>
        <w:t>_net</w:t>
      </w:r>
      <w:r w:rsidR="00EA22ED">
        <w:t>, SDL2_image, SDL2_ttf a SDL2_mixer</w:t>
      </w:r>
      <w:r>
        <w:t xml:space="preserve"> pro naprogramování desktopové části časomíry.</w:t>
      </w:r>
    </w:p>
    <w:p w:rsidR="001605BF" w:rsidRDefault="001605BF" w:rsidP="001605BF">
      <w:pPr>
        <w:pStyle w:val="Nadpis3"/>
      </w:pPr>
      <w:bookmarkStart w:id="35" w:name="_Toc469994016"/>
      <w:proofErr w:type="spellStart"/>
      <w:r>
        <w:t>Sming</w:t>
      </w:r>
      <w:bookmarkEnd w:id="35"/>
      <w:proofErr w:type="spellEnd"/>
    </w:p>
    <w:p w:rsidR="002D2B29" w:rsidRDefault="001605BF" w:rsidP="002D2B29">
      <w:pPr>
        <w:ind w:left="1224"/>
      </w:pPr>
      <w:proofErr w:type="spellStart"/>
      <w:r>
        <w:t>Sming</w:t>
      </w:r>
      <w:proofErr w:type="spellEnd"/>
      <w:r>
        <w:t xml:space="preserve"> je open source </w:t>
      </w:r>
      <w:proofErr w:type="spellStart"/>
      <w:r>
        <w:t>framework</w:t>
      </w:r>
      <w:proofErr w:type="spellEnd"/>
      <w:r>
        <w:t xml:space="preserve"> sloužící pro programování ESP v jazyce C++. Výhodou programování v tomto </w:t>
      </w:r>
      <w:proofErr w:type="spellStart"/>
      <w:r>
        <w:t>frameworku</w:t>
      </w:r>
      <w:proofErr w:type="spellEnd"/>
      <w:r>
        <w:t xml:space="preserve"> je velká podobnost s programováním pro </w:t>
      </w:r>
      <w:proofErr w:type="spellStart"/>
      <w:r>
        <w:t>arduino</w:t>
      </w:r>
      <w:proofErr w:type="spellEnd"/>
      <w:r>
        <w:t>, vývojáři zvyklí na práci s </w:t>
      </w:r>
      <w:proofErr w:type="spellStart"/>
      <w:r>
        <w:t>arduinem</w:t>
      </w:r>
      <w:proofErr w:type="spellEnd"/>
      <w:r>
        <w:t xml:space="preserve"> tedy nemají problém s přechodem na ESP a </w:t>
      </w:r>
      <w:proofErr w:type="spellStart"/>
      <w:r>
        <w:t>Sming</w:t>
      </w:r>
      <w:proofErr w:type="spellEnd"/>
      <w:r>
        <w:t xml:space="preserve"> a také knihovny používané pro </w:t>
      </w:r>
      <w:proofErr w:type="spellStart"/>
      <w:r>
        <w:t>arduino</w:t>
      </w:r>
      <w:proofErr w:type="spellEnd"/>
      <w:r>
        <w:t xml:space="preserve"> se dají využít spolu se </w:t>
      </w:r>
      <w:proofErr w:type="spellStart"/>
      <w:r>
        <w:t>Smingem</w:t>
      </w:r>
      <w:proofErr w:type="spellEnd"/>
      <w:r>
        <w:t>.</w:t>
      </w:r>
    </w:p>
    <w:p w:rsidR="001605BF" w:rsidRDefault="001605BF" w:rsidP="001605BF">
      <w:pPr>
        <w:pStyle w:val="Nadpis3"/>
      </w:pPr>
      <w:bookmarkStart w:id="36" w:name="_Toc469994017"/>
      <w:r>
        <w:lastRenderedPageBreak/>
        <w:t>SDL</w:t>
      </w:r>
      <w:bookmarkEnd w:id="36"/>
    </w:p>
    <w:p w:rsidR="00C81CFC" w:rsidRDefault="001605BF" w:rsidP="00C81CFC">
      <w:pPr>
        <w:ind w:left="1224"/>
      </w:pPr>
      <w:proofErr w:type="spellStart"/>
      <w:r>
        <w:t>Sipmle</w:t>
      </w:r>
      <w:proofErr w:type="spellEnd"/>
      <w:r>
        <w:t xml:space="preserve"> </w:t>
      </w:r>
      <w:proofErr w:type="spellStart"/>
      <w:r>
        <w:t>DirectMedia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je multiplatformní knihovna v jazyce C, díky které se dá</w:t>
      </w:r>
      <w:r w:rsidR="00356242">
        <w:t xml:space="preserve"> programovat grafika, audio</w:t>
      </w:r>
      <w:r w:rsidR="002D2B29">
        <w:t>, a komunikace po síti. Umožňuje dokonce i programování v C nebo C++ pro mobily.</w:t>
      </w:r>
    </w:p>
    <w:p w:rsidR="002D2B29" w:rsidRDefault="002D2B29" w:rsidP="002D2B29">
      <w:pPr>
        <w:pStyle w:val="Nadpis2"/>
      </w:pPr>
      <w:bookmarkStart w:id="37" w:name="_Toc469994018"/>
      <w:r>
        <w:t>Využité programy</w:t>
      </w:r>
      <w:bookmarkEnd w:id="37"/>
    </w:p>
    <w:p w:rsidR="002D2B29" w:rsidRDefault="002D2B29" w:rsidP="002D2B29">
      <w:pPr>
        <w:pStyle w:val="Nadpis3"/>
      </w:pPr>
      <w:bookmarkStart w:id="38" w:name="_Toc469994019"/>
      <w:proofErr w:type="spellStart"/>
      <w:r>
        <w:t>NetBeans</w:t>
      </w:r>
      <w:bookmarkEnd w:id="38"/>
      <w:proofErr w:type="spellEnd"/>
    </w:p>
    <w:p w:rsidR="002D2B29" w:rsidRDefault="002D2B29" w:rsidP="002D2B29">
      <w:pPr>
        <w:ind w:left="1224"/>
      </w:pPr>
      <w:proofErr w:type="spellStart"/>
      <w:r>
        <w:t>NetBeans</w:t>
      </w:r>
      <w:proofErr w:type="spellEnd"/>
      <w:r>
        <w:t xml:space="preserve"> je free open-source IDE napsané v </w:t>
      </w:r>
      <w:proofErr w:type="spellStart"/>
      <w:r>
        <w:t>javě</w:t>
      </w:r>
      <w:proofErr w:type="spellEnd"/>
      <w:r>
        <w:t xml:space="preserve">, které se používá pro programování jazycích C, C++, </w:t>
      </w:r>
      <w:proofErr w:type="spellStart"/>
      <w:r>
        <w:t>java</w:t>
      </w:r>
      <w:proofErr w:type="spellEnd"/>
      <w:r>
        <w:t xml:space="preserve">, PHP, HTML, </w:t>
      </w:r>
      <w:proofErr w:type="spellStart"/>
      <w:r>
        <w:t>javascript</w:t>
      </w:r>
      <w:proofErr w:type="spellEnd"/>
      <w:r>
        <w:t xml:space="preserve">. Použil jsem ho pro </w:t>
      </w:r>
      <w:proofErr w:type="spellStart"/>
      <w:r>
        <w:t>porgramování</w:t>
      </w:r>
      <w:proofErr w:type="spellEnd"/>
      <w:r>
        <w:t xml:space="preserve"> desktopové části aplikace v jazyce C++ spolu s knihovnou SDL</w:t>
      </w:r>
    </w:p>
    <w:p w:rsidR="002D2B29" w:rsidRDefault="002D2B29" w:rsidP="002D2B29">
      <w:pPr>
        <w:pStyle w:val="Nadpis3"/>
      </w:pPr>
      <w:bookmarkStart w:id="39" w:name="_Toc469994020"/>
      <w:proofErr w:type="spellStart"/>
      <w:r>
        <w:t>Sublime</w:t>
      </w:r>
      <w:proofErr w:type="spellEnd"/>
      <w:r>
        <w:t xml:space="preserve"> text</w:t>
      </w:r>
      <w:bookmarkEnd w:id="39"/>
    </w:p>
    <w:p w:rsidR="002D2B29" w:rsidRPr="00EA22ED" w:rsidRDefault="002D2B29" w:rsidP="002D2B29">
      <w:pPr>
        <w:ind w:left="1224"/>
        <w:rPr>
          <w:sz w:val="26"/>
        </w:rPr>
      </w:pPr>
      <w:proofErr w:type="spellStart"/>
      <w:r>
        <w:t>Sublime</w:t>
      </w:r>
      <w:proofErr w:type="spellEnd"/>
      <w:r>
        <w:t xml:space="preserve"> text je multiplatformní textový editor, oproti jiným editorům se liší </w:t>
      </w:r>
      <w:r w:rsidR="00EA22ED">
        <w:t xml:space="preserve">mnoha užitečnými editačními možnostmi navíc např. editování několika částí kódu najednou, editování několika souborů najednou, možnost stažení mnoha </w:t>
      </w:r>
      <w:proofErr w:type="spellStart"/>
      <w:r w:rsidR="00EA22ED">
        <w:t>snipetů</w:t>
      </w:r>
      <w:proofErr w:type="spellEnd"/>
      <w:r w:rsidR="00EA22ED">
        <w:t xml:space="preserve">, které ulehčují programování. Použil jsem ho pro programování webové části aplikace a pro naprogramování firmware do ESP v jazyce C a </w:t>
      </w:r>
      <w:proofErr w:type="spellStart"/>
      <w:r w:rsidR="00EA22ED">
        <w:t>frameworkem</w:t>
      </w:r>
      <w:proofErr w:type="spellEnd"/>
      <w:r w:rsidR="00EA22ED">
        <w:t xml:space="preserve"> </w:t>
      </w:r>
      <w:proofErr w:type="spellStart"/>
      <w:r w:rsidR="00EA22ED">
        <w:t>Sming</w:t>
      </w:r>
      <w:proofErr w:type="spellEnd"/>
      <w:r w:rsidR="00EA22ED">
        <w:t>.</w:t>
      </w:r>
    </w:p>
    <w:p w:rsidR="00D04AE6" w:rsidRPr="001F423D" w:rsidRDefault="00D301B4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nástroje, přístroje, programy a jiné materiální prostředky, včetně zdůvodnění jejich výběru, použité při </w:t>
      </w:r>
      <w:r w:rsidR="00680144" w:rsidRPr="001F423D">
        <w:rPr>
          <w:rStyle w:val="Zdraznnintenzivn"/>
        </w:rPr>
        <w:t>řešení zadaného úkolu</w:t>
      </w:r>
    </w:p>
    <w:p w:rsidR="00B8449A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>informace o použitých technologiích by neměly mít charakter reklamy na daný výrobek, ale měly by přinášet objektivní technický popis použitých prostředků včetně zdůraznění a vysvětlení klíčových parametrů</w:t>
      </w:r>
      <w:r>
        <w:rPr>
          <w:i/>
        </w:rPr>
        <w:t xml:space="preserve"> </w:t>
      </w:r>
    </w:p>
    <w:p w:rsidR="00D04AE6" w:rsidRDefault="00D04AE6" w:rsidP="00D04AE6"/>
    <w:p w:rsidR="00D04AE6" w:rsidRPr="00802D4F" w:rsidRDefault="00D04AE6" w:rsidP="000F5ED1">
      <w:pPr>
        <w:pStyle w:val="Nadpis1"/>
      </w:pPr>
      <w:bookmarkStart w:id="40" w:name="_Toc469994021"/>
      <w:r w:rsidRPr="00802D4F">
        <w:lastRenderedPageBreak/>
        <w:t>Způsoby řešení a použité postupy</w:t>
      </w:r>
      <w:bookmarkEnd w:id="40"/>
    </w:p>
    <w:p w:rsidR="001F423D" w:rsidRDefault="00557AED" w:rsidP="00770A2C">
      <w:pPr>
        <w:pStyle w:val="Nadpis2"/>
      </w:pPr>
      <w:bookmarkStart w:id="41" w:name="_Toc469994022"/>
      <w:r>
        <w:t>Část časomíry u terčů</w:t>
      </w:r>
      <w:bookmarkEnd w:id="41"/>
    </w:p>
    <w:p w:rsidR="00AD78A5" w:rsidRDefault="00C751EA" w:rsidP="00AD78A5">
      <w:pPr>
        <w:ind w:left="709"/>
      </w:pPr>
      <w:r>
        <w:t xml:space="preserve">Pro detekci stavu terčů jsem použil čip ESP8266 a vodotěsný vypínač na světla. Při </w:t>
      </w:r>
      <w:proofErr w:type="spellStart"/>
      <w:r>
        <w:t>sestříknutí</w:t>
      </w:r>
      <w:proofErr w:type="spellEnd"/>
      <w:r>
        <w:t xml:space="preserve"> terče se zmáčkne vypínač, který rozsvítí žárovku a přes tranzistor připojí </w:t>
      </w:r>
      <w:r w:rsidR="00C81CFC">
        <w:t>jeden z pinů</w:t>
      </w:r>
      <w:r>
        <w:t xml:space="preserve"> ESP826</w:t>
      </w:r>
      <w:r w:rsidR="00C81CFC">
        <w:t xml:space="preserve">6 pod přerušením na 3,3 V. Při </w:t>
      </w:r>
      <w:proofErr w:type="spellStart"/>
      <w:r w:rsidR="00C81CFC">
        <w:t>sestříknutí</w:t>
      </w:r>
      <w:proofErr w:type="spellEnd"/>
      <w:r w:rsidR="00C81CFC">
        <w:t xml:space="preserve"> některého z</w:t>
      </w:r>
      <w:r>
        <w:t xml:space="preserve"> terčů pošle ESP </w:t>
      </w:r>
      <w:r w:rsidR="00C81CFC">
        <w:t xml:space="preserve">UDP </w:t>
      </w:r>
      <w:proofErr w:type="spellStart"/>
      <w:r w:rsidR="00C81CFC">
        <w:t>packet</w:t>
      </w:r>
      <w:proofErr w:type="spellEnd"/>
      <w:r w:rsidR="00C81CFC">
        <w:t xml:space="preserve"> s informací, který terč byl </w:t>
      </w:r>
      <w:proofErr w:type="spellStart"/>
      <w:r w:rsidR="00C81CFC">
        <w:t>sestříknut</w:t>
      </w:r>
      <w:proofErr w:type="spellEnd"/>
      <w:r w:rsidR="00C81CFC">
        <w:t xml:space="preserve">, pomocí </w:t>
      </w:r>
      <w:proofErr w:type="spellStart"/>
      <w:r w:rsidR="00C81CFC">
        <w:t>wifi</w:t>
      </w:r>
      <w:proofErr w:type="spellEnd"/>
      <w:r w:rsidR="00C81CFC">
        <w:t xml:space="preserve"> na start.</w:t>
      </w:r>
      <w:r w:rsidR="00557AED">
        <w:t xml:space="preserve"> Při </w:t>
      </w:r>
      <w:proofErr w:type="spellStart"/>
      <w:r w:rsidR="00557AED">
        <w:t>sestříknutí</w:t>
      </w:r>
      <w:proofErr w:type="spellEnd"/>
      <w:r w:rsidR="00557AED">
        <w:t xml:space="preserve"> obou terčů se pošle z notebooku na startu UDP </w:t>
      </w:r>
      <w:proofErr w:type="spellStart"/>
      <w:r w:rsidR="00557AED">
        <w:t>packet</w:t>
      </w:r>
      <w:proofErr w:type="spellEnd"/>
      <w:r w:rsidR="00557AED">
        <w:t xml:space="preserve"> zpět na ESP, který obsahuje aktuální datum a dosažený čas, tyto informace se uloží do CSV souboru pro pozdější zobrazení na webu.</w:t>
      </w:r>
    </w:p>
    <w:p w:rsidR="00C81CFC" w:rsidRDefault="00557AED" w:rsidP="00C81CFC">
      <w:pPr>
        <w:pStyle w:val="Nadpis2"/>
      </w:pPr>
      <w:bookmarkStart w:id="42" w:name="_Toc469994023"/>
      <w:r>
        <w:t>Část časomíry u startu</w:t>
      </w:r>
      <w:bookmarkEnd w:id="42"/>
    </w:p>
    <w:p w:rsidR="00C81CFC" w:rsidRDefault="00C81CFC" w:rsidP="00C81CFC">
      <w:pPr>
        <w:ind w:left="709"/>
      </w:pPr>
      <w:r>
        <w:t xml:space="preserve">Ke startování a případnému zastavování časomíry při nezdařeném pokusu slouží program napsaný v jazyce C++ s pomocí knihoven SDL2, </w:t>
      </w:r>
      <w:proofErr w:type="spellStart"/>
      <w:r>
        <w:t>SDL_net</w:t>
      </w:r>
      <w:proofErr w:type="spellEnd"/>
      <w:r>
        <w:t xml:space="preserve">, </w:t>
      </w:r>
      <w:proofErr w:type="spellStart"/>
      <w:r>
        <w:t>SDL_mixer</w:t>
      </w:r>
      <w:proofErr w:type="spellEnd"/>
      <w:r>
        <w:t xml:space="preserve">, </w:t>
      </w:r>
      <w:proofErr w:type="spellStart"/>
      <w:r>
        <w:t>SDL_image</w:t>
      </w:r>
      <w:proofErr w:type="spellEnd"/>
      <w:r>
        <w:t xml:space="preserve">, </w:t>
      </w:r>
      <w:proofErr w:type="spellStart"/>
      <w:r>
        <w:t>SDL_ttf</w:t>
      </w:r>
      <w:proofErr w:type="spellEnd"/>
      <w:r>
        <w:t>.</w:t>
      </w:r>
      <w:r w:rsidR="00557AED">
        <w:t xml:space="preserve"> Použití knihoven SDL mi umožnilo již napsanou desktopovou aplikaci použít i pro mobily</w:t>
      </w:r>
      <w:r w:rsidR="001D3189">
        <w:t>, proto se dá ke startování používat buď notebook, nebo mobil s androidem.</w:t>
      </w:r>
      <w:r>
        <w:t xml:space="preserve"> Program se dá ovládat pomocí konzole, kde</w:t>
      </w:r>
      <w:r w:rsidR="00557AED">
        <w:t xml:space="preserve"> jsem využil funkci</w:t>
      </w:r>
      <w:r>
        <w:t xml:space="preserve"> </w:t>
      </w:r>
      <w:proofErr w:type="spellStart"/>
      <w:r>
        <w:t>kbhit</w:t>
      </w:r>
      <w:proofErr w:type="spellEnd"/>
      <w:r>
        <w:t>(), díky které lze zjistit, jestli bylo do konzole cokoliv napsáno, aniž by bylo nutné zmáčknout enter a zároveň nezastavuje běh programu, pokud nedošlo k žádnému uživatelskému vstupu.</w:t>
      </w:r>
      <w:r w:rsidR="009E1CF5">
        <w:t xml:space="preserve"> Dále se dá program ovládat i klikáním, nebo klávesnicí v grafickém uživatelském rozhraní, které je napsáno s využitím knihoven SDL2, </w:t>
      </w:r>
      <w:proofErr w:type="spellStart"/>
      <w:r w:rsidR="009E1CF5">
        <w:t>SDL_image</w:t>
      </w:r>
      <w:proofErr w:type="spellEnd"/>
      <w:r w:rsidR="009E1CF5">
        <w:t xml:space="preserve"> pro načítání obrázku a </w:t>
      </w:r>
      <w:proofErr w:type="spellStart"/>
      <w:r w:rsidR="009E1CF5">
        <w:t>SDL_ttf</w:t>
      </w:r>
      <w:proofErr w:type="spellEnd"/>
      <w:r w:rsidR="009E1CF5">
        <w:t xml:space="preserve"> pro práci s textem.</w:t>
      </w:r>
      <w:r w:rsidR="00557AED">
        <w:t xml:space="preserve"> Pro GUI jsem využil 4 třídy z jednoho mého starého projektu.</w:t>
      </w:r>
      <w:r w:rsidR="009E1CF5">
        <w:t xml:space="preserve"> Program po stisku </w:t>
      </w:r>
      <w:proofErr w:type="spellStart"/>
      <w:r w:rsidR="009E1CF5">
        <w:t>klávesi</w:t>
      </w:r>
      <w:proofErr w:type="spellEnd"/>
      <w:r w:rsidR="009E1CF5">
        <w:t xml:space="preserve"> h v konzoli vypíše nápovědu, která popisuje veškeré další ovládání. Stiskem klávesy m, nebo z ať už v konzoli, nebo v GUI, nebo kliknutím na tlačítko uprostřed GUI s nápisem aktuální kategorie, lze přepínat mezi kategoriemi (muži/ženy), po přepnutí mezi kategoriemi se pošle UDP </w:t>
      </w:r>
      <w:proofErr w:type="spellStart"/>
      <w:r w:rsidR="009E1CF5">
        <w:t>packet</w:t>
      </w:r>
      <w:proofErr w:type="spellEnd"/>
      <w:r w:rsidR="009E1CF5">
        <w:t xml:space="preserve"> na ESP s informací o právě zvolené kategorii. Zvolení správné kategorie je důležité kvůli následnému zápisu výsledného času do ESP a poté jeho zobrazení v grafu.</w:t>
      </w:r>
      <w:r w:rsidR="00493FC0">
        <w:t xml:space="preserve"> Po zmáčknutí mezerníku (v GUI i v konzoli), nebo po kliknutí na tlačítko úplně dole s nápisem START nebo STOP se spustí, nebo zastaví měření času. Při startu časomíry se zároveň náhodně přehraje </w:t>
      </w:r>
      <w:r w:rsidR="00493FC0">
        <w:lastRenderedPageBreak/>
        <w:t xml:space="preserve">jeden ze čtyř výstřelů. Měření času se provádí tak, že při startu si uložím do proměnné aktuální čas v době startu a ten poté odčítám </w:t>
      </w:r>
      <w:proofErr w:type="gramStart"/>
      <w:r w:rsidR="00493FC0">
        <w:t>od  času</w:t>
      </w:r>
      <w:proofErr w:type="gramEnd"/>
      <w:r w:rsidR="00493FC0">
        <w:t xml:space="preserve"> v době výpisu, nebo od výsledného času. Stiskem klávesy t, nebo kliknutím na jedno ze dvou tlačítek nahoře se pošle UDP </w:t>
      </w:r>
      <w:proofErr w:type="spellStart"/>
      <w:r w:rsidR="00493FC0">
        <w:t>packet</w:t>
      </w:r>
      <w:proofErr w:type="spellEnd"/>
      <w:r w:rsidR="00493FC0">
        <w:t xml:space="preserve"> na ESP, které v </w:t>
      </w:r>
      <w:proofErr w:type="spellStart"/>
      <w:r w:rsidR="00493FC0">
        <w:t>zápětí</w:t>
      </w:r>
      <w:proofErr w:type="spellEnd"/>
      <w:r w:rsidR="00493FC0">
        <w:t xml:space="preserve"> odešle </w:t>
      </w:r>
      <w:proofErr w:type="spellStart"/>
      <w:r w:rsidR="00493FC0">
        <w:t>packet</w:t>
      </w:r>
      <w:proofErr w:type="spellEnd"/>
      <w:r w:rsidR="00493FC0">
        <w:t xml:space="preserve"> zpátky, kterým lze zjistit, zda jsou terče zvednuté, nebo je potřeba k nim zajít a zvednout je.</w:t>
      </w:r>
      <w:r w:rsidR="00557AED">
        <w:t xml:space="preserve"> Jelikož je aplikace na mobile téměř totožná s tou na notebooku, je i její ovládání totožné.</w:t>
      </w:r>
    </w:p>
    <w:p w:rsidR="00557AED" w:rsidRDefault="00557AED" w:rsidP="00557AED">
      <w:pPr>
        <w:pStyle w:val="Nadpis2"/>
      </w:pPr>
      <w:bookmarkStart w:id="43" w:name="_Toc469994024"/>
      <w:r>
        <w:t>Webov</w:t>
      </w:r>
      <w:r w:rsidR="001D3189">
        <w:t>á část aplikace</w:t>
      </w:r>
      <w:bookmarkEnd w:id="43"/>
    </w:p>
    <w:p w:rsidR="001D3189" w:rsidRPr="001D3189" w:rsidRDefault="001D3189" w:rsidP="001D3189">
      <w:pPr>
        <w:ind w:left="709"/>
      </w:pPr>
      <w:r>
        <w:t xml:space="preserve">Čip ESP8266 umožňuje i vytvoření webového serveru, proto jsem na terčích vytvořil webové stránky, které pomocí HTML5 </w:t>
      </w:r>
      <w:proofErr w:type="spellStart"/>
      <w:r>
        <w:t>canvasu</w:t>
      </w:r>
      <w:proofErr w:type="spellEnd"/>
      <w:r>
        <w:t xml:space="preserve"> a </w:t>
      </w:r>
      <w:proofErr w:type="spellStart"/>
      <w:r>
        <w:t>javascriptu</w:t>
      </w:r>
      <w:proofErr w:type="spellEnd"/>
      <w:r>
        <w:t xml:space="preserve"> umožňuje zobrazení grafů dosažných časů pro jednotlivé kategorie. Dále tento web umožňuje i mazání, přidávání a export časů jako soubor CSV.</w:t>
      </w:r>
    </w:p>
    <w:p w:rsidR="00680144" w:rsidRPr="001F423D" w:rsidRDefault="009838D2" w:rsidP="00680144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popis </w:t>
      </w:r>
      <w:r w:rsidR="001B6F92" w:rsidRPr="001F423D">
        <w:rPr>
          <w:rStyle w:val="Zdraznnintenzivn"/>
        </w:rPr>
        <w:t>řešení úkolu</w:t>
      </w:r>
      <w:r w:rsidR="000B40C6" w:rsidRPr="001F423D">
        <w:rPr>
          <w:rStyle w:val="Zdraznnintenzivn"/>
        </w:rPr>
        <w:t xml:space="preserve"> včetně</w:t>
      </w:r>
      <w:r w:rsidRPr="001F423D">
        <w:rPr>
          <w:rStyle w:val="Zdraznnintenzivn"/>
        </w:rPr>
        <w:t>, použité postupy a jejich vysvětlení, způsoby testování funkčnosti, parametry výrobku</w:t>
      </w:r>
      <w:r w:rsidR="001B6F92" w:rsidRPr="001F423D">
        <w:rPr>
          <w:rStyle w:val="Zdraznnintenzivn"/>
        </w:rPr>
        <w:t xml:space="preserve"> (programu</w:t>
      </w:r>
      <w:r w:rsidR="000B40C6" w:rsidRPr="001F423D">
        <w:rPr>
          <w:rStyle w:val="Zdraznnintenzivn"/>
        </w:rPr>
        <w:t>, hotového řešení</w:t>
      </w:r>
      <w:r w:rsidR="001B6F92" w:rsidRPr="001F423D">
        <w:rPr>
          <w:rStyle w:val="Zdraznnintenzivn"/>
        </w:rPr>
        <w:t>)</w:t>
      </w:r>
      <w:r w:rsidRPr="001F423D">
        <w:rPr>
          <w:rStyle w:val="Zdraznnintenzivn"/>
        </w:rPr>
        <w:t xml:space="preserve">, schémata, obrázky z tvorby </w:t>
      </w:r>
      <w:r w:rsidR="00680144" w:rsidRPr="001F423D">
        <w:rPr>
          <w:rStyle w:val="Zdraznnintenzivn"/>
        </w:rPr>
        <w:t>a finálního provedení, výpočty, použité příkazy…</w:t>
      </w:r>
    </w:p>
    <w:p w:rsidR="00230592" w:rsidRPr="00A0246F" w:rsidRDefault="00230592" w:rsidP="00230592">
      <w:pPr>
        <w:ind w:left="360"/>
        <w:rPr>
          <w:i/>
        </w:rPr>
      </w:pPr>
    </w:p>
    <w:p w:rsidR="00D04AE6" w:rsidRDefault="00680144" w:rsidP="000F5ED1">
      <w:pPr>
        <w:pStyle w:val="Nadpis1"/>
      </w:pPr>
      <w:bookmarkStart w:id="44" w:name="_Toc469994025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44"/>
    </w:p>
    <w:p w:rsidR="001F423D" w:rsidRDefault="001F423D" w:rsidP="001F423D">
      <w:r>
        <w:t>Text čtvrté kapitoly</w:t>
      </w:r>
    </w:p>
    <w:p w:rsidR="009838D2" w:rsidRPr="001F423D" w:rsidRDefault="009838D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výčet splněných a nesplněných cílů, obrázky</w:t>
      </w:r>
      <w:r w:rsidR="00D765BF" w:rsidRPr="001F423D">
        <w:rPr>
          <w:rStyle w:val="Zdraznnintenzivn"/>
        </w:rPr>
        <w:t xml:space="preserve"> (schémata, vzorce apod.) </w:t>
      </w:r>
      <w:r w:rsidRPr="001F423D">
        <w:rPr>
          <w:rStyle w:val="Zdraznnintenzivn"/>
        </w:rPr>
        <w:t>z finálního provedení, prokázání funkč</w:t>
      </w:r>
      <w:r w:rsidR="00D765BF" w:rsidRPr="001F423D">
        <w:rPr>
          <w:rStyle w:val="Zdraznnintenzivn"/>
        </w:rPr>
        <w:t xml:space="preserve">nosti, výsledné parametry </w:t>
      </w:r>
      <w:r w:rsidR="00AB18DA" w:rsidRPr="001F423D">
        <w:rPr>
          <w:rStyle w:val="Zdraznnintenzivn"/>
        </w:rPr>
        <w:t xml:space="preserve">výrobku </w:t>
      </w:r>
      <w:r w:rsidRPr="001F423D">
        <w:rPr>
          <w:rStyle w:val="Zdraznnintenzivn"/>
        </w:rPr>
        <w:t>apod.</w:t>
      </w:r>
      <w:r w:rsidR="00D765BF" w:rsidRPr="001F423D">
        <w:rPr>
          <w:rStyle w:val="Zdraznnintenzivn"/>
        </w:rPr>
        <w:t xml:space="preserve"> </w:t>
      </w:r>
    </w:p>
    <w:p w:rsidR="00680144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 xml:space="preserve">podle zaměření a charakteru práce </w:t>
      </w:r>
      <w:r w:rsidR="00A53909" w:rsidRPr="001F423D">
        <w:rPr>
          <w:rStyle w:val="Zdraznnintenzivn"/>
        </w:rPr>
        <w:t>je třeba volit vhodný nadpis pro tuto kapitolu, je samozřejmě možné i rozdělení na více kapitol (např. Uživatelské rozhraní internetové aplikace; Administrace internetové aplikace…)</w:t>
      </w:r>
    </w:p>
    <w:p w:rsidR="00230592" w:rsidRDefault="00230592" w:rsidP="00230592">
      <w:pPr>
        <w:ind w:left="360"/>
      </w:pPr>
    </w:p>
    <w:p w:rsidR="00483A69" w:rsidRDefault="00483A69" w:rsidP="00D04AE6"/>
    <w:p w:rsidR="00230592" w:rsidRPr="00A0246F" w:rsidRDefault="00230592" w:rsidP="00230592">
      <w:pPr>
        <w:ind w:left="360"/>
        <w:rPr>
          <w:i/>
        </w:rPr>
      </w:pPr>
    </w:p>
    <w:p w:rsidR="00483A69" w:rsidRDefault="00483A69" w:rsidP="00483A69"/>
    <w:p w:rsidR="00483A69" w:rsidRDefault="00B8449A" w:rsidP="001F423D">
      <w:pPr>
        <w:pStyle w:val="Nadpis1"/>
        <w:numPr>
          <w:ilvl w:val="0"/>
          <w:numId w:val="0"/>
        </w:numPr>
        <w:ind w:left="360" w:hanging="360"/>
      </w:pPr>
      <w:bookmarkStart w:id="45" w:name="_Toc469994026"/>
      <w:r>
        <w:rPr>
          <w:rStyle w:val="NadpisChar"/>
        </w:rPr>
        <w:lastRenderedPageBreak/>
        <w:t>Závěr</w:t>
      </w:r>
      <w:bookmarkEnd w:id="45"/>
    </w:p>
    <w:p w:rsidR="001F423D" w:rsidRDefault="001F423D" w:rsidP="001F423D">
      <w:r>
        <w:t>Text závěru</w:t>
      </w:r>
    </w:p>
    <w:p w:rsidR="00230592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povinná část,</w:t>
      </w:r>
    </w:p>
    <w:p w:rsidR="00A5390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shrnuje výsledky, hodnotí splnění cíle práce, uvádí možnost uplatnění řešení v praxi a nastínění případných dalších budoucích vylepšení</w:t>
      </w:r>
    </w:p>
    <w:p w:rsidR="00483A6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(stejné jako úvod)</w:t>
      </w:r>
    </w:p>
    <w:p w:rsidR="00AB18DA" w:rsidRDefault="00AB18DA" w:rsidP="00D04AE6"/>
    <w:p w:rsidR="00E15D00" w:rsidRDefault="00E15D00" w:rsidP="006E2B97"/>
    <w:p w:rsidR="00802D4F" w:rsidRDefault="00802D4F"/>
    <w:p w:rsidR="00A3172A" w:rsidRPr="00A3172A" w:rsidRDefault="00F03DA6" w:rsidP="00A3172A">
      <w:pPr>
        <w:pStyle w:val="Nadpis"/>
        <w:rPr>
          <w:emboss/>
          <w:color w:val="FF0000"/>
          <w:sz w:val="24"/>
        </w:rPr>
      </w:pPr>
      <w:bookmarkStart w:id="46" w:name="_Toc37577735"/>
      <w:bookmarkStart w:id="47" w:name="_Toc88120446"/>
      <w:bookmarkStart w:id="48" w:name="_Toc88120683"/>
      <w:bookmarkStart w:id="49" w:name="_Toc88120895"/>
      <w:bookmarkStart w:id="50" w:name="_Toc88120999"/>
      <w:bookmarkStart w:id="51" w:name="_Toc88121042"/>
      <w:bookmarkStart w:id="52" w:name="_Toc88121179"/>
      <w:bookmarkStart w:id="53" w:name="_Toc88121553"/>
      <w:bookmarkStart w:id="54" w:name="_Toc88121610"/>
      <w:bookmarkStart w:id="55" w:name="_Toc88121748"/>
      <w:bookmarkStart w:id="56" w:name="_Toc88122014"/>
      <w:bookmarkStart w:id="57" w:name="_Toc88124619"/>
      <w:bookmarkStart w:id="58" w:name="_Toc88124656"/>
      <w:bookmarkStart w:id="59" w:name="_Toc88124806"/>
      <w:bookmarkStart w:id="60" w:name="_Toc88125789"/>
      <w:bookmarkStart w:id="61" w:name="_Toc88126309"/>
      <w:bookmarkStart w:id="62" w:name="_Toc88126460"/>
      <w:bookmarkStart w:id="63" w:name="_Toc88126527"/>
      <w:bookmarkStart w:id="64" w:name="_Toc88126556"/>
      <w:bookmarkStart w:id="65" w:name="_Toc88126772"/>
      <w:bookmarkStart w:id="66" w:name="_Toc88126862"/>
      <w:bookmarkStart w:id="67" w:name="_Toc88127103"/>
      <w:bookmarkStart w:id="68" w:name="_Toc88127146"/>
      <w:bookmarkStart w:id="69" w:name="_Toc88128511"/>
      <w:bookmarkStart w:id="70" w:name="_Toc107634153"/>
      <w:bookmarkStart w:id="71" w:name="_Toc107635188"/>
      <w:bookmarkStart w:id="72" w:name="_Toc107635228"/>
      <w:bookmarkStart w:id="73" w:name="_Toc107635245"/>
      <w:bookmarkStart w:id="74" w:name="_Toc469994027"/>
      <w:r>
        <w:lastRenderedPageBreak/>
        <w:t>Seznam použit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r w:rsidR="00802D4F">
        <w:t>ýCH INFORMAČNÍCH ZDROJů</w:t>
      </w:r>
      <w:bookmarkEnd w:id="74"/>
    </w:p>
    <w:p w:rsidR="00A3172A" w:rsidRPr="003652EE" w:rsidRDefault="00A3172A" w:rsidP="00A3172A">
      <w:pPr>
        <w:pStyle w:val="Literatura"/>
        <w:jc w:val="left"/>
        <w:rPr>
          <w:lang w:val="en-US"/>
        </w:rPr>
      </w:pPr>
      <w:r>
        <w:t>[</w:t>
      </w:r>
      <w:r>
        <w:t>1</w:t>
      </w:r>
      <w:r>
        <w:t>]</w:t>
      </w:r>
      <w:r>
        <w:tab/>
      </w:r>
      <w:r>
        <w:tab/>
      </w:r>
      <w:proofErr w:type="spellStart"/>
      <w:r>
        <w:t>Sming</w:t>
      </w:r>
      <w:proofErr w:type="spellEnd"/>
      <w:r>
        <w:t xml:space="preserve"> Framework API</w:t>
      </w:r>
      <w:r>
        <w:t xml:space="preserve"> [online]. </w:t>
      </w:r>
      <w:r>
        <w:br/>
        <w:t>[cit. 2016-12-20].</w:t>
      </w:r>
      <w:r>
        <w:br/>
        <w:t>&lt;</w:t>
      </w:r>
      <w:r w:rsidRPr="00A3172A">
        <w:t>http://sminghub.github.io/</w:t>
      </w:r>
      <w:proofErr w:type="spellStart"/>
      <w:r w:rsidRPr="00A3172A">
        <w:t>sming-api-develop</w:t>
      </w:r>
      <w:proofErr w:type="spellEnd"/>
      <w:r w:rsidRPr="00A3172A">
        <w:t>/index.html</w:t>
      </w:r>
      <w:r>
        <w:t>&gt;.</w:t>
      </w:r>
      <w:r>
        <w:tab/>
      </w:r>
      <w:r>
        <w:tab/>
      </w:r>
    </w:p>
    <w:p w:rsidR="00A3172A" w:rsidRPr="003652EE" w:rsidRDefault="00A3172A" w:rsidP="00A3172A">
      <w:pPr>
        <w:pStyle w:val="Literatura"/>
        <w:jc w:val="left"/>
        <w:rPr>
          <w:lang w:val="en-US"/>
        </w:rPr>
      </w:pPr>
      <w:r>
        <w:rPr>
          <w:lang w:val="en-US"/>
        </w:rPr>
        <w:t xml:space="preserve"> </w:t>
      </w:r>
      <w:r>
        <w:t>[</w:t>
      </w:r>
      <w:r>
        <w:t>2</w:t>
      </w:r>
      <w:r>
        <w:t>]</w:t>
      </w:r>
      <w:r>
        <w:tab/>
      </w:r>
      <w:r>
        <w:tab/>
      </w:r>
      <w:r>
        <w:t xml:space="preserve">SDL 2.0 API by </w:t>
      </w:r>
      <w:proofErr w:type="spellStart"/>
      <w:r>
        <w:t>Name</w:t>
      </w:r>
      <w:proofErr w:type="spellEnd"/>
      <w:r>
        <w:t xml:space="preserve"> [online]. </w:t>
      </w:r>
      <w:r>
        <w:br/>
        <w:t>[cit. 2016-12-20].</w:t>
      </w:r>
      <w:r>
        <w:br/>
        <w:t>&lt;</w:t>
      </w:r>
      <w:r w:rsidRPr="00A3172A">
        <w:t>https://wiki.libsdl.org/</w:t>
      </w:r>
      <w:proofErr w:type="spellStart"/>
      <w:r w:rsidRPr="00A3172A">
        <w:t>CategoryAPI</w:t>
      </w:r>
      <w:proofErr w:type="spellEnd"/>
      <w:r>
        <w:t>&gt;.</w:t>
      </w:r>
      <w:r>
        <w:tab/>
      </w:r>
      <w:r>
        <w:tab/>
      </w:r>
    </w:p>
    <w:p w:rsidR="00A3172A" w:rsidRPr="003652EE" w:rsidRDefault="00A3172A" w:rsidP="00A3172A">
      <w:pPr>
        <w:pStyle w:val="Literatura"/>
        <w:jc w:val="left"/>
        <w:rPr>
          <w:lang w:val="en-US"/>
        </w:rPr>
      </w:pPr>
      <w:r>
        <w:t xml:space="preserve"> </w:t>
      </w:r>
      <w:r w:rsidR="003652EE">
        <w:t>[3]</w:t>
      </w:r>
      <w:r w:rsidR="003652EE">
        <w:tab/>
      </w:r>
      <w:r w:rsidR="003652EE">
        <w:tab/>
      </w:r>
      <w:r>
        <w:t xml:space="preserve">Lazy </w:t>
      </w:r>
      <w:proofErr w:type="spellStart"/>
      <w:r>
        <w:t>Foo</w:t>
      </w:r>
      <w:proofErr w:type="spellEnd"/>
      <w:r w:rsidR="003652EE">
        <w:t xml:space="preserve">, </w:t>
      </w:r>
      <w:proofErr w:type="spellStart"/>
      <w:r>
        <w:t>Beginning</w:t>
      </w:r>
      <w:proofErr w:type="spellEnd"/>
      <w:r>
        <w:t xml:space="preserve"> Game </w:t>
      </w:r>
      <w:proofErr w:type="spellStart"/>
      <w:r>
        <w:t>Programming</w:t>
      </w:r>
      <w:proofErr w:type="spellEnd"/>
      <w:r>
        <w:t xml:space="preserve"> v2.0</w:t>
      </w:r>
      <w:r w:rsidR="003652EE">
        <w:t xml:space="preserve"> [online]. </w:t>
      </w:r>
      <w:r w:rsidR="003652EE">
        <w:br/>
        <w:t>poslední revize 1</w:t>
      </w:r>
      <w:r>
        <w:t>5</w:t>
      </w:r>
      <w:r w:rsidR="003652EE">
        <w:t xml:space="preserve">. </w:t>
      </w:r>
      <w:r>
        <w:t>2</w:t>
      </w:r>
      <w:r w:rsidR="003652EE">
        <w:t>. 20</w:t>
      </w:r>
      <w:r>
        <w:t>16</w:t>
      </w:r>
      <w:r w:rsidR="003652EE">
        <w:t xml:space="preserve"> [cit. 20</w:t>
      </w:r>
      <w:r>
        <w:t>16</w:t>
      </w:r>
      <w:r w:rsidR="003652EE">
        <w:t>-</w:t>
      </w:r>
      <w:r>
        <w:t>12</w:t>
      </w:r>
      <w:r w:rsidR="003652EE">
        <w:t>-20].</w:t>
      </w:r>
      <w:r w:rsidR="003652EE">
        <w:br/>
        <w:t>&lt;</w:t>
      </w:r>
      <w:r w:rsidRPr="00A3172A">
        <w:t>http://lazyfoo.net/</w:t>
      </w:r>
      <w:proofErr w:type="spellStart"/>
      <w:r w:rsidRPr="00A3172A">
        <w:t>tutorials</w:t>
      </w:r>
      <w:proofErr w:type="spellEnd"/>
      <w:r w:rsidRPr="00A3172A">
        <w:t>/SDL/</w:t>
      </w:r>
      <w:proofErr w:type="spellStart"/>
      <w:r w:rsidRPr="00A3172A">
        <w:t>index.php</w:t>
      </w:r>
      <w:proofErr w:type="spellEnd"/>
      <w:r w:rsidR="003652EE">
        <w:t>&gt;.</w:t>
      </w:r>
      <w:r w:rsidR="003652EE">
        <w:tab/>
      </w:r>
      <w:r w:rsidR="003652EE">
        <w:tab/>
      </w:r>
    </w:p>
    <w:p w:rsidR="00A3172A" w:rsidRDefault="00A3172A" w:rsidP="00A3172A">
      <w:pPr>
        <w:pStyle w:val="Literatura"/>
        <w:jc w:val="left"/>
      </w:pPr>
      <w:r>
        <w:t>[</w:t>
      </w:r>
      <w:r>
        <w:t>4</w:t>
      </w:r>
      <w:r>
        <w:t>]</w:t>
      </w:r>
      <w:r>
        <w:tab/>
      </w:r>
      <w:r>
        <w:tab/>
      </w:r>
      <w:proofErr w:type="spellStart"/>
      <w:r>
        <w:t>Sming</w:t>
      </w:r>
      <w:proofErr w:type="spellEnd"/>
      <w:r>
        <w:t xml:space="preserve"> [online]. </w:t>
      </w:r>
      <w:r>
        <w:br/>
        <w:t xml:space="preserve">poslední revize 15. </w:t>
      </w:r>
      <w:r>
        <w:t>2</w:t>
      </w:r>
      <w:r>
        <w:t>. 2016 [cit. 2016-</w:t>
      </w:r>
      <w:r>
        <w:t>2</w:t>
      </w:r>
      <w:r>
        <w:t>-20].</w:t>
      </w:r>
      <w:r>
        <w:br/>
        <w:t>&lt;</w:t>
      </w:r>
      <w:r w:rsidRPr="00A3172A">
        <w:t>https://github.com/</w:t>
      </w:r>
      <w:proofErr w:type="spellStart"/>
      <w:r w:rsidRPr="00A3172A">
        <w:t>SmingHub</w:t>
      </w:r>
      <w:proofErr w:type="spellEnd"/>
      <w:r w:rsidRPr="00A3172A">
        <w:t>/</w:t>
      </w:r>
      <w:proofErr w:type="spellStart"/>
      <w:r w:rsidRPr="00A3172A">
        <w:t>Sming</w:t>
      </w:r>
      <w:proofErr w:type="spellEnd"/>
      <w:r>
        <w:t>&gt;.</w:t>
      </w:r>
      <w:r>
        <w:tab/>
      </w:r>
      <w:r>
        <w:tab/>
      </w:r>
    </w:p>
    <w:p w:rsidR="00A3172A" w:rsidRDefault="00A3172A" w:rsidP="00A3172A">
      <w:pPr>
        <w:pStyle w:val="Literatura"/>
        <w:jc w:val="left"/>
      </w:pPr>
      <w:r>
        <w:rPr>
          <w:bCs/>
        </w:rPr>
        <w:t xml:space="preserve"> </w:t>
      </w:r>
      <w:r>
        <w:t>[</w:t>
      </w:r>
      <w:r>
        <w:t>5</w:t>
      </w:r>
      <w:r>
        <w:t>]</w:t>
      </w:r>
      <w:r>
        <w:tab/>
      </w:r>
      <w:r>
        <w:tab/>
      </w:r>
      <w:proofErr w:type="spellStart"/>
      <w:r>
        <w:t>SDL_net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[online]. </w:t>
      </w:r>
      <w:r>
        <w:br/>
        <w:t>[cit. 2016-</w:t>
      </w:r>
      <w:r>
        <w:t>1</w:t>
      </w:r>
      <w:r>
        <w:t>2-20].</w:t>
      </w:r>
      <w:r>
        <w:br/>
        <w:t>&lt;</w:t>
      </w:r>
      <w:r w:rsidRPr="00A3172A">
        <w:t>http://jcatki.no-ip.org:8080/</w:t>
      </w:r>
      <w:proofErr w:type="spellStart"/>
      <w:r w:rsidRPr="00A3172A">
        <w:t>SDL_net</w:t>
      </w:r>
      <w:proofErr w:type="spellEnd"/>
      <w:r w:rsidRPr="00A3172A">
        <w:t>/SDL_net_frame.html</w:t>
      </w:r>
      <w:r>
        <w:t>&gt;.</w:t>
      </w:r>
      <w:r>
        <w:tab/>
      </w:r>
      <w:r>
        <w:tab/>
      </w:r>
    </w:p>
    <w:p w:rsidR="00A3172A" w:rsidRDefault="00A3172A" w:rsidP="00A3172A">
      <w:pPr>
        <w:pStyle w:val="Literatura"/>
        <w:jc w:val="left"/>
      </w:pPr>
      <w:r>
        <w:rPr>
          <w:bCs/>
        </w:rPr>
        <w:t xml:space="preserve"> </w:t>
      </w:r>
      <w:r>
        <w:t>[</w:t>
      </w:r>
      <w:r>
        <w:t>6</w:t>
      </w:r>
      <w:r>
        <w:t>]</w:t>
      </w:r>
      <w:r>
        <w:tab/>
      </w:r>
      <w:r>
        <w:tab/>
      </w:r>
      <w:proofErr w:type="spellStart"/>
      <w:r>
        <w:t>SDL_</w:t>
      </w:r>
      <w:r>
        <w:t>mixer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[online]. </w:t>
      </w:r>
      <w:r>
        <w:br/>
        <w:t>[cit. 2016-12-20].</w:t>
      </w:r>
      <w:r>
        <w:br/>
        <w:t>&lt;</w:t>
      </w:r>
      <w:r w:rsidRPr="00A3172A">
        <w:t>http://jcatki.no-ip.org:8080/</w:t>
      </w:r>
      <w:proofErr w:type="spellStart"/>
      <w:r w:rsidRPr="00A3172A">
        <w:t>SDL_mixer</w:t>
      </w:r>
      <w:proofErr w:type="spellEnd"/>
      <w:r w:rsidRPr="00A3172A">
        <w:t>/SDL_mixer_frame.html</w:t>
      </w:r>
      <w:r>
        <w:t>&gt;.</w:t>
      </w:r>
      <w:r>
        <w:tab/>
      </w:r>
      <w:r>
        <w:tab/>
      </w:r>
    </w:p>
    <w:p w:rsidR="00A3172A" w:rsidRPr="00A3172A" w:rsidRDefault="00A3172A" w:rsidP="00A3172A">
      <w:pPr>
        <w:pStyle w:val="Literatura"/>
        <w:jc w:val="left"/>
        <w:rPr>
          <w:bCs/>
        </w:rPr>
      </w:pPr>
      <w:r>
        <w:rPr>
          <w:bCs/>
        </w:rPr>
        <w:t xml:space="preserve"> </w:t>
      </w:r>
      <w:r>
        <w:t>[</w:t>
      </w:r>
      <w:r>
        <w:t>7</w:t>
      </w:r>
      <w:r>
        <w:t>]</w:t>
      </w:r>
      <w:r>
        <w:tab/>
      </w:r>
      <w:r>
        <w:tab/>
      </w:r>
      <w:proofErr w:type="spellStart"/>
      <w:r>
        <w:t>SDL_</w:t>
      </w:r>
      <w:r>
        <w:t>image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[online]. </w:t>
      </w:r>
      <w:r>
        <w:br/>
        <w:t>[cit. 2016-12-20].</w:t>
      </w:r>
      <w:r>
        <w:br/>
        <w:t>&lt;</w:t>
      </w:r>
      <w:r w:rsidRPr="00A3172A">
        <w:t>https://www.libsdl.org/projects/SDL_image/docs/SDL_image_frame.html</w:t>
      </w:r>
      <w:r>
        <w:t>&gt;.</w:t>
      </w:r>
      <w:r>
        <w:tab/>
      </w:r>
    </w:p>
    <w:p w:rsidR="00A3172A" w:rsidRDefault="00A3172A" w:rsidP="00A3172A">
      <w:pPr>
        <w:pStyle w:val="Literatura"/>
        <w:jc w:val="left"/>
        <w:rPr>
          <w:bCs/>
        </w:rPr>
      </w:pPr>
      <w:r>
        <w:rPr>
          <w:bCs/>
        </w:rPr>
        <w:t xml:space="preserve"> </w:t>
      </w:r>
      <w:r>
        <w:t>[</w:t>
      </w:r>
      <w:r>
        <w:t>8</w:t>
      </w:r>
      <w:r>
        <w:t>]</w:t>
      </w:r>
      <w:r>
        <w:tab/>
      </w:r>
      <w:r>
        <w:tab/>
      </w:r>
      <w:proofErr w:type="spellStart"/>
      <w:r>
        <w:t>SDL_</w:t>
      </w:r>
      <w:r>
        <w:t>ttf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[online]. </w:t>
      </w:r>
      <w:r>
        <w:br/>
        <w:t>[cit. 2016-12-20].</w:t>
      </w:r>
      <w:r>
        <w:br/>
        <w:t>&lt;</w:t>
      </w:r>
      <w:r w:rsidR="00136A7D" w:rsidRPr="00136A7D">
        <w:t>https://www.libsdl.org/projects/SDL_ttf/docs/SDL_ttf_frame.html</w:t>
      </w:r>
      <w:bookmarkStart w:id="75" w:name="_GoBack"/>
      <w:bookmarkEnd w:id="75"/>
      <w:r>
        <w:t>&gt;.</w:t>
      </w:r>
      <w:r>
        <w:tab/>
      </w:r>
    </w:p>
    <w:p w:rsidR="00A3172A" w:rsidRDefault="00A3172A" w:rsidP="00A3172A">
      <w:pPr>
        <w:pStyle w:val="Literatura"/>
        <w:jc w:val="left"/>
        <w:rPr>
          <w:bCs/>
        </w:rPr>
      </w:pPr>
    </w:p>
    <w:p w:rsidR="00D054DB" w:rsidRDefault="00D054DB" w:rsidP="00A3172A">
      <w:pPr>
        <w:pStyle w:val="Literatura"/>
        <w:jc w:val="left"/>
        <w:rPr>
          <w:bCs/>
        </w:rPr>
      </w:pPr>
    </w:p>
    <w:p w:rsidR="00D054DB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lastRenderedPageBreak/>
        <w:t>musí zahrnovat všechny prameny, knihy, internetové odkazy a další studijní podklady, z nichž jsme č</w:t>
      </w:r>
      <w:r w:rsidR="00676A3A" w:rsidRPr="001F423D">
        <w:rPr>
          <w:rStyle w:val="Zdraznnintenzivn"/>
        </w:rPr>
        <w:t>erpali;</w:t>
      </w:r>
    </w:p>
    <w:p w:rsidR="000F1F8E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a zde kon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 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íslování stránek </w:t>
      </w:r>
      <w:r w:rsidR="00676A3A" w:rsidRPr="001F423D">
        <w:rPr>
          <w:rStyle w:val="Zdraznnintenzivn"/>
        </w:rPr>
        <w:t>práce;</w:t>
      </w:r>
    </w:p>
    <w:p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ednotlivé publikace se uvá</w:t>
      </w:r>
      <w:r w:rsidRPr="001F423D">
        <w:rPr>
          <w:rStyle w:val="Zdraznnintenzivn"/>
        </w:rPr>
        <w:t>dě</w:t>
      </w:r>
      <w:r w:rsidR="00D054DB" w:rsidRPr="001F423D">
        <w:rPr>
          <w:rStyle w:val="Zdraznnintenzivn"/>
        </w:rPr>
        <w:t>jí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v abecedním po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adí podle p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íjmení autor</w:t>
      </w:r>
      <w:r w:rsidRPr="001F423D">
        <w:rPr>
          <w:rStyle w:val="Zdraznnintenzivn"/>
        </w:rPr>
        <w:t>ů</w:t>
      </w:r>
      <w:r w:rsidR="00D054DB" w:rsidRPr="001F423D">
        <w:rPr>
          <w:rStyle w:val="Zdraznnintenzivn"/>
        </w:rPr>
        <w:t xml:space="preserve"> a iniciál jeho jména, který se píše za </w:t>
      </w:r>
      <w:r w:rsidRPr="001F423D">
        <w:rPr>
          <w:rStyle w:val="Zdraznnintenzivn"/>
        </w:rPr>
        <w:t>čárkou</w:t>
      </w:r>
      <w:r w:rsidR="00676A3A" w:rsidRPr="001F423D">
        <w:rPr>
          <w:rStyle w:val="Zdraznnintenzivn"/>
        </w:rPr>
        <w:t>;</w:t>
      </w:r>
    </w:p>
    <w:p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</w:t>
      </w:r>
      <w:r w:rsidR="00D054DB" w:rsidRPr="001F423D">
        <w:rPr>
          <w:rStyle w:val="Zdraznnintenzivn"/>
        </w:rPr>
        <w:t xml:space="preserve">íjmení </w:t>
      </w:r>
      <w:r w:rsidR="00676A3A" w:rsidRPr="001F423D">
        <w:rPr>
          <w:rStyle w:val="Zdraznnintenzivn"/>
        </w:rPr>
        <w:t>autora se píše velkými písmeny;</w:t>
      </w:r>
    </w:p>
    <w:p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n</w:t>
      </w:r>
      <w:r w:rsidR="00D054DB" w:rsidRPr="001F423D">
        <w:rPr>
          <w:rStyle w:val="Zdraznnintenzivn"/>
        </w:rPr>
        <w:t>ázev publikace se zvýraz</w:t>
      </w:r>
      <w:r w:rsidRPr="001F423D">
        <w:rPr>
          <w:rStyle w:val="Zdraznnintenzivn"/>
        </w:rPr>
        <w:t>ň</w:t>
      </w:r>
      <w:r w:rsidR="00676A3A" w:rsidRPr="001F423D">
        <w:rPr>
          <w:rStyle w:val="Zdraznnintenzivn"/>
        </w:rPr>
        <w:t>uje kurzívou;</w:t>
      </w:r>
      <w:r w:rsidR="00D054DB" w:rsidRPr="001F423D">
        <w:rPr>
          <w:rStyle w:val="Zdraznnintenzivn"/>
        </w:rPr>
        <w:t xml:space="preserve"> </w:t>
      </w:r>
    </w:p>
    <w:p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estliže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jsou uvedeni více než t</w:t>
      </w:r>
      <w:r w:rsidRPr="001F423D">
        <w:rPr>
          <w:rStyle w:val="Zdraznnintenzivn"/>
        </w:rPr>
        <w:t>ři</w:t>
      </w:r>
      <w:r w:rsidR="00D054DB" w:rsidRPr="001F423D">
        <w:rPr>
          <w:rStyle w:val="Zdraznnintenzivn"/>
        </w:rPr>
        <w:t xml:space="preserve"> auto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i, je možné vypsat hlavního autora s poznámkou „a kol.“</w:t>
      </w:r>
      <w:r w:rsidRPr="001F423D">
        <w:rPr>
          <w:rStyle w:val="Zdraznnintenzivn"/>
        </w:rPr>
        <w:t>(a kolektiv)</w:t>
      </w:r>
      <w:r w:rsidR="00676A3A" w:rsidRPr="001F423D">
        <w:rPr>
          <w:rStyle w:val="Zdraznnintenzivn"/>
        </w:rPr>
        <w:t>.</w:t>
      </w:r>
    </w:p>
    <w:p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11"/>
          <w:footerReference w:type="default" r:id="rId12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76" w:name="_Toc37577739"/>
      <w:bookmarkStart w:id="77" w:name="_Toc88120450"/>
      <w:bookmarkStart w:id="78" w:name="_Toc88120687"/>
      <w:bookmarkStart w:id="79" w:name="_Toc88120899"/>
      <w:bookmarkStart w:id="80" w:name="_Toc88121003"/>
      <w:bookmarkStart w:id="81" w:name="_Toc88121046"/>
      <w:bookmarkStart w:id="82" w:name="_Toc88121183"/>
      <w:bookmarkStart w:id="83" w:name="_Toc88121557"/>
      <w:bookmarkStart w:id="84" w:name="_Toc88121614"/>
      <w:bookmarkStart w:id="85" w:name="_Toc88121752"/>
      <w:bookmarkStart w:id="86" w:name="_Toc88122018"/>
      <w:bookmarkStart w:id="87" w:name="_Toc88124623"/>
      <w:bookmarkStart w:id="88" w:name="_Toc88124660"/>
      <w:bookmarkStart w:id="89" w:name="_Toc88124810"/>
      <w:bookmarkStart w:id="90" w:name="_Toc88125793"/>
      <w:bookmarkStart w:id="91" w:name="_Toc88126313"/>
      <w:bookmarkStart w:id="92" w:name="_Toc88126464"/>
      <w:bookmarkStart w:id="93" w:name="_Toc88126531"/>
      <w:bookmarkStart w:id="94" w:name="_Toc88126560"/>
      <w:bookmarkStart w:id="95" w:name="_Toc88126776"/>
      <w:bookmarkStart w:id="96" w:name="_Toc88126866"/>
      <w:bookmarkStart w:id="97" w:name="_Toc88127107"/>
      <w:bookmarkStart w:id="98" w:name="_Toc88127150"/>
      <w:bookmarkStart w:id="99" w:name="_Toc88128515"/>
      <w:bookmarkStart w:id="100" w:name="_Toc107634157"/>
      <w:bookmarkStart w:id="101" w:name="_Toc107635192"/>
      <w:bookmarkStart w:id="102" w:name="_Toc107635232"/>
      <w:bookmarkStart w:id="103" w:name="_Toc107635249"/>
    </w:p>
    <w:p w:rsidR="00F03DA6" w:rsidRDefault="00F94A83">
      <w:pPr>
        <w:pStyle w:val="Nadpis"/>
      </w:pPr>
      <w:bookmarkStart w:id="104" w:name="_Toc469994028"/>
      <w:r>
        <w:lastRenderedPageBreak/>
        <w:t>Seznam p</w:t>
      </w:r>
      <w:r w:rsidR="00F03DA6">
        <w:t>říloh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:rsidR="00855A83" w:rsidRDefault="00855A83" w:rsidP="00855A83">
      <w:r>
        <w:t>č. 1 Titulní list</w:t>
      </w:r>
    </w:p>
    <w:p w:rsidR="00855A83" w:rsidRDefault="00855A83" w:rsidP="00855A83">
      <w:r>
        <w:t>č. 2 Čestné prohlášení</w:t>
      </w:r>
    </w:p>
    <w:p w:rsidR="00855A83" w:rsidRDefault="00855A83" w:rsidP="00855A83">
      <w:r>
        <w:t>č. 3 Poděkování</w:t>
      </w:r>
    </w:p>
    <w:p w:rsidR="00855A83" w:rsidRDefault="00855A83" w:rsidP="00F94A83">
      <w:pPr>
        <w:rPr>
          <w:i/>
          <w:lang w:val="en-US"/>
        </w:rPr>
      </w:pPr>
    </w:p>
    <w:p w:rsidR="00F94A83" w:rsidRPr="001F423D" w:rsidRDefault="00F94A83" w:rsidP="00F94A83">
      <w:pPr>
        <w:rPr>
          <w:rStyle w:val="Zdraznnintenzivn"/>
        </w:rPr>
      </w:pPr>
      <w:r w:rsidRPr="001F423D">
        <w:rPr>
          <w:rStyle w:val="Zdraznnintenzivn"/>
        </w:rPr>
        <w:t>Nepovinná část – pokud nemáte žádné přílohy ke své práci, tuto část odstraňte!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Přílohy se zařazují na konec práce.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Jsou to texty, obrázky, grafy, tabulky, které by přímo v textu byly zbytečně detailní, ale mají být po ruce k dokreslení východisek i výsledku řešení.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Jsou číslovány a v textu se na ně může odkazovat.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Před první přílohu se umisťuje seznam příloh.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příloha je označena číslem - např. Tabulka č.. 1, Schéma č. 2, Obrázek č. 3.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tabulka by měla mít i vlastní název, který stručně vystihuje její obsah.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(Tabulka č. 1 Zakázky stavebních prací v roce 2009-2010).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Pokud je z tabulky vytvořen graf, umístíme jej na stejné stránce jako tabulku.</w:t>
      </w:r>
    </w:p>
    <w:p w:rsidR="00294C06" w:rsidRPr="001D39EF" w:rsidRDefault="00F94A83" w:rsidP="001D39EF">
      <w:pPr>
        <w:rPr>
          <w:b/>
          <w:sz w:val="28"/>
          <w:szCs w:val="28"/>
        </w:rPr>
      </w:pPr>
      <w:r w:rsidRPr="001F423D">
        <w:rPr>
          <w:rStyle w:val="Zdraznnintenzivn"/>
        </w:rPr>
        <w:br w:type="page"/>
      </w:r>
      <w:r w:rsidR="001D39EF" w:rsidRPr="001D39EF">
        <w:rPr>
          <w:b/>
          <w:sz w:val="28"/>
          <w:szCs w:val="28"/>
        </w:rPr>
        <w:lastRenderedPageBreak/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1D39EF">
        <w:rPr>
          <w:b/>
          <w:sz w:val="28"/>
          <w:szCs w:val="28"/>
        </w:rPr>
        <w:t>Titulní list</w:t>
      </w:r>
      <w:r w:rsidR="00F03DA6" w:rsidRPr="001D39EF">
        <w:rPr>
          <w:b/>
          <w:sz w:val="28"/>
          <w:szCs w:val="28"/>
        </w:rPr>
        <w:t xml:space="preserve"> </w:t>
      </w:r>
    </w:p>
    <w:p w:rsidR="001B6F92" w:rsidRPr="008471FB" w:rsidRDefault="001B6F92" w:rsidP="00F94A83">
      <w:pPr>
        <w:ind w:left="720"/>
        <w:rPr>
          <w:i/>
        </w:rPr>
      </w:pPr>
    </w:p>
    <w:sectPr w:rsidR="001B6F92" w:rsidRPr="008471FB" w:rsidSect="000F1F8E">
      <w:headerReference w:type="default" r:id="rId13"/>
      <w:footerReference w:type="default" r:id="rId14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8CF" w:rsidRDefault="001458CF">
      <w:r>
        <w:separator/>
      </w:r>
    </w:p>
    <w:p w:rsidR="001458CF" w:rsidRDefault="001458CF"/>
  </w:endnote>
  <w:endnote w:type="continuationSeparator" w:id="0">
    <w:p w:rsidR="001458CF" w:rsidRDefault="001458CF">
      <w:r>
        <w:continuationSeparator/>
      </w:r>
    </w:p>
    <w:p w:rsidR="001458CF" w:rsidRDefault="001458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1FB" w:rsidRDefault="008471FB">
    <w:pPr>
      <w:pStyle w:val="Zpat"/>
      <w:jc w:val="center"/>
    </w:pPr>
  </w:p>
  <w:p w:rsidR="008471FB" w:rsidRDefault="008471FB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1FB" w:rsidRPr="00FF6F58" w:rsidRDefault="008471F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136A7D">
      <w:rPr>
        <w:b/>
        <w:noProof/>
      </w:rPr>
      <w:t>14</w:t>
    </w:r>
    <w:r w:rsidRPr="00FF6F58">
      <w:rPr>
        <w:b/>
      </w:rPr>
      <w:fldChar w:fldCharType="end"/>
    </w:r>
  </w:p>
  <w:p w:rsidR="008471FB" w:rsidRDefault="008471FB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F58" w:rsidRDefault="00FF6F58">
    <w:pPr>
      <w:pStyle w:val="Zpat"/>
      <w:jc w:val="center"/>
    </w:pPr>
  </w:p>
  <w:p w:rsidR="00FF6F58" w:rsidRDefault="00FF6F58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8CF" w:rsidRDefault="001458CF">
      <w:r>
        <w:separator/>
      </w:r>
    </w:p>
    <w:p w:rsidR="001458CF" w:rsidRDefault="001458CF"/>
  </w:footnote>
  <w:footnote w:type="continuationSeparator" w:id="0">
    <w:p w:rsidR="001458CF" w:rsidRDefault="001458CF">
      <w:r>
        <w:continuationSeparator/>
      </w:r>
    </w:p>
    <w:p w:rsidR="001458CF" w:rsidRDefault="001458C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ACD" w:rsidRDefault="00657AC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ACD" w:rsidRPr="002D2B29" w:rsidRDefault="00D054D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  <w:rPr>
        <w:b w:val="0"/>
        <w:sz w:val="20"/>
        <w:szCs w:val="20"/>
      </w:rPr>
    </w:pPr>
    <w:r w:rsidRPr="000F1F8E">
      <w:rPr>
        <w:b w:val="0"/>
        <w:sz w:val="20"/>
        <w:szCs w:val="20"/>
      </w:rPr>
      <w:t xml:space="preserve">Závěrečná studijní práce, </w:t>
    </w:r>
    <w:r w:rsidR="002D2B29">
      <w:rPr>
        <w:b w:val="0"/>
        <w:sz w:val="20"/>
        <w:szCs w:val="20"/>
      </w:rPr>
      <w:t xml:space="preserve">Jaromír </w:t>
    </w:r>
    <w:proofErr w:type="spellStart"/>
    <w:r w:rsidR="002D2B29">
      <w:rPr>
        <w:b w:val="0"/>
        <w:sz w:val="20"/>
        <w:szCs w:val="20"/>
      </w:rPr>
      <w:t>Wysoglad</w:t>
    </w:r>
    <w:proofErr w:type="spellEnd"/>
    <w:r w:rsidRPr="000F1F8E">
      <w:rPr>
        <w:b w:val="0"/>
        <w:sz w:val="20"/>
        <w:szCs w:val="20"/>
      </w:rPr>
      <w:t xml:space="preserve">, </w:t>
    </w:r>
    <w:r w:rsidR="000F1F8E" w:rsidRPr="000F1F8E">
      <w:rPr>
        <w:b w:val="0"/>
        <w:sz w:val="20"/>
        <w:szCs w:val="20"/>
      </w:rPr>
      <w:t>IT4, 201</w:t>
    </w:r>
    <w:r w:rsidR="001F423D">
      <w:rPr>
        <w:b w:val="0"/>
        <w:sz w:val="20"/>
        <w:szCs w:val="20"/>
      </w:rPr>
      <w:t>6</w:t>
    </w:r>
    <w:r w:rsidR="000F1F8E" w:rsidRPr="000F1F8E">
      <w:rPr>
        <w:b w:val="0"/>
        <w:sz w:val="20"/>
        <w:szCs w:val="20"/>
      </w:rPr>
      <w:t>/201</w:t>
    </w:r>
    <w:r w:rsidR="001F423D">
      <w:rPr>
        <w:b w:val="0"/>
        <w:sz w:val="20"/>
        <w:szCs w:val="20"/>
      </w:rPr>
      <w:t>7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F8E" w:rsidRPr="000F1F8E" w:rsidRDefault="000F1F8E" w:rsidP="000F1F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5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9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1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7"/>
  </w:num>
  <w:num w:numId="19">
    <w:abstractNumId w:val="38"/>
  </w:num>
  <w:num w:numId="20">
    <w:abstractNumId w:val="12"/>
  </w:num>
  <w:num w:numId="21">
    <w:abstractNumId w:val="27"/>
  </w:num>
  <w:num w:numId="22">
    <w:abstractNumId w:val="40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6"/>
  </w:num>
  <w:num w:numId="32">
    <w:abstractNumId w:val="20"/>
  </w:num>
  <w:num w:numId="33">
    <w:abstractNumId w:val="29"/>
  </w:num>
  <w:num w:numId="34">
    <w:abstractNumId w:val="35"/>
  </w:num>
  <w:num w:numId="35">
    <w:abstractNumId w:val="39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NotTrackMoves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76A8"/>
    <w:rsid w:val="00046525"/>
    <w:rsid w:val="00055845"/>
    <w:rsid w:val="000605A4"/>
    <w:rsid w:val="00071ADE"/>
    <w:rsid w:val="000B222F"/>
    <w:rsid w:val="000B40C6"/>
    <w:rsid w:val="000F1F8E"/>
    <w:rsid w:val="000F5ED1"/>
    <w:rsid w:val="00106D4A"/>
    <w:rsid w:val="00131D49"/>
    <w:rsid w:val="00136A7D"/>
    <w:rsid w:val="00137BB1"/>
    <w:rsid w:val="001458CF"/>
    <w:rsid w:val="00157365"/>
    <w:rsid w:val="001605BF"/>
    <w:rsid w:val="001676A8"/>
    <w:rsid w:val="00171FCE"/>
    <w:rsid w:val="001B6F92"/>
    <w:rsid w:val="001D3189"/>
    <w:rsid w:val="001D39EF"/>
    <w:rsid w:val="001F423D"/>
    <w:rsid w:val="00230592"/>
    <w:rsid w:val="002810D2"/>
    <w:rsid w:val="00286700"/>
    <w:rsid w:val="00294C06"/>
    <w:rsid w:val="002D2B29"/>
    <w:rsid w:val="002F3109"/>
    <w:rsid w:val="00320CEC"/>
    <w:rsid w:val="00331AC0"/>
    <w:rsid w:val="00356242"/>
    <w:rsid w:val="003652EE"/>
    <w:rsid w:val="003826F1"/>
    <w:rsid w:val="003844A7"/>
    <w:rsid w:val="003A59E5"/>
    <w:rsid w:val="003B05B9"/>
    <w:rsid w:val="003B2FB6"/>
    <w:rsid w:val="003C242E"/>
    <w:rsid w:val="00403842"/>
    <w:rsid w:val="00483A69"/>
    <w:rsid w:val="00486309"/>
    <w:rsid w:val="00493FC0"/>
    <w:rsid w:val="004A12E0"/>
    <w:rsid w:val="00557AED"/>
    <w:rsid w:val="00560F3D"/>
    <w:rsid w:val="00570D9F"/>
    <w:rsid w:val="00593AE5"/>
    <w:rsid w:val="005D5EFD"/>
    <w:rsid w:val="005F3335"/>
    <w:rsid w:val="006022A1"/>
    <w:rsid w:val="00614852"/>
    <w:rsid w:val="00657ACD"/>
    <w:rsid w:val="00662A2C"/>
    <w:rsid w:val="00676A3A"/>
    <w:rsid w:val="00680144"/>
    <w:rsid w:val="00697196"/>
    <w:rsid w:val="006C2C63"/>
    <w:rsid w:val="006E2B97"/>
    <w:rsid w:val="0070571A"/>
    <w:rsid w:val="007117A3"/>
    <w:rsid w:val="00756E7C"/>
    <w:rsid w:val="00770A2C"/>
    <w:rsid w:val="007A43BB"/>
    <w:rsid w:val="007C4434"/>
    <w:rsid w:val="00802D4F"/>
    <w:rsid w:val="00811BD3"/>
    <w:rsid w:val="00821DC5"/>
    <w:rsid w:val="00837063"/>
    <w:rsid w:val="008471FB"/>
    <w:rsid w:val="00855A83"/>
    <w:rsid w:val="00886427"/>
    <w:rsid w:val="00890922"/>
    <w:rsid w:val="00896E56"/>
    <w:rsid w:val="008B6730"/>
    <w:rsid w:val="00907764"/>
    <w:rsid w:val="00917522"/>
    <w:rsid w:val="00940795"/>
    <w:rsid w:val="0096535C"/>
    <w:rsid w:val="009807D3"/>
    <w:rsid w:val="009838D2"/>
    <w:rsid w:val="009910B6"/>
    <w:rsid w:val="009E1CF5"/>
    <w:rsid w:val="00A00297"/>
    <w:rsid w:val="00A0246F"/>
    <w:rsid w:val="00A0304C"/>
    <w:rsid w:val="00A07699"/>
    <w:rsid w:val="00A1344E"/>
    <w:rsid w:val="00A15971"/>
    <w:rsid w:val="00A3172A"/>
    <w:rsid w:val="00A53909"/>
    <w:rsid w:val="00AB18DA"/>
    <w:rsid w:val="00AD78A5"/>
    <w:rsid w:val="00B103FF"/>
    <w:rsid w:val="00B56271"/>
    <w:rsid w:val="00B77B47"/>
    <w:rsid w:val="00B8449A"/>
    <w:rsid w:val="00B97E74"/>
    <w:rsid w:val="00C37916"/>
    <w:rsid w:val="00C44EC8"/>
    <w:rsid w:val="00C60E06"/>
    <w:rsid w:val="00C751EA"/>
    <w:rsid w:val="00C81CFC"/>
    <w:rsid w:val="00C91564"/>
    <w:rsid w:val="00CA3973"/>
    <w:rsid w:val="00CC7366"/>
    <w:rsid w:val="00CF7670"/>
    <w:rsid w:val="00D04AE6"/>
    <w:rsid w:val="00D054DB"/>
    <w:rsid w:val="00D12AB2"/>
    <w:rsid w:val="00D17DE7"/>
    <w:rsid w:val="00D26404"/>
    <w:rsid w:val="00D301B4"/>
    <w:rsid w:val="00D41AB3"/>
    <w:rsid w:val="00D433EA"/>
    <w:rsid w:val="00D43825"/>
    <w:rsid w:val="00D72EB1"/>
    <w:rsid w:val="00D75539"/>
    <w:rsid w:val="00D765BF"/>
    <w:rsid w:val="00D92D12"/>
    <w:rsid w:val="00D967BB"/>
    <w:rsid w:val="00DB42AE"/>
    <w:rsid w:val="00E15D00"/>
    <w:rsid w:val="00E15FA1"/>
    <w:rsid w:val="00E219C1"/>
    <w:rsid w:val="00E41AE1"/>
    <w:rsid w:val="00E5416C"/>
    <w:rsid w:val="00E9780B"/>
    <w:rsid w:val="00EA22ED"/>
    <w:rsid w:val="00EA4374"/>
    <w:rsid w:val="00EA693D"/>
    <w:rsid w:val="00EB0D51"/>
    <w:rsid w:val="00EC41DD"/>
    <w:rsid w:val="00F03DA6"/>
    <w:rsid w:val="00F22EB3"/>
    <w:rsid w:val="00F45C54"/>
    <w:rsid w:val="00F8275C"/>
    <w:rsid w:val="00F94A83"/>
    <w:rsid w:val="00FC1F9B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7BCFA01-D1DA-4474-997D-867FFE74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styleId="Zdraznn">
    <w:name w:val="Emphasis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emboss/>
      <w:color w:val="FF0000"/>
      <w:sz w:val="24"/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character" w:customStyle="1" w:styleId="apple-converted-space">
    <w:name w:val="apple-converted-space"/>
    <w:rsid w:val="00697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9A885-5A47-4776-BBBD-8D70F7240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Šablona-MP.dot</Template>
  <TotalTime>232</TotalTime>
  <Pages>16</Pages>
  <Words>1994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13738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student</cp:lastModifiedBy>
  <cp:revision>8</cp:revision>
  <cp:lastPrinted>2004-11-12T21:05:00Z</cp:lastPrinted>
  <dcterms:created xsi:type="dcterms:W3CDTF">2016-10-17T06:40:00Z</dcterms:created>
  <dcterms:modified xsi:type="dcterms:W3CDTF">2016-12-20T10:25:00Z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