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C37916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100.5pt">
                  <v:imagedata r:id="rId8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C60E06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Tréninková časomíra pro hasiče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C60E06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Jaromír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Wysoglad</w:t>
            </w:r>
            <w:proofErr w:type="spellEnd"/>
          </w:p>
        </w:tc>
      </w:tr>
      <w:bookmarkStart w:id="0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lastRenderedPageBreak/>
        <w:br w:type="page"/>
      </w:r>
      <w:r w:rsidR="00D967BB" w:rsidRPr="00D967BB">
        <w:lastRenderedPageBreak/>
        <w:t>Poděkování</w:t>
      </w:r>
    </w:p>
    <w:p w:rsidR="004A12E0" w:rsidRDefault="004A12E0" w:rsidP="006C2C63">
      <w:pPr>
        <w:numPr>
          <w:ilvl w:val="0"/>
          <w:numId w:val="38"/>
        </w:numPr>
        <w:rPr>
          <w:rStyle w:val="Pokec"/>
          <w:i/>
          <w:emboss w:val="0"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emboss w:val="0"/>
          <w:color w:val="auto"/>
        </w:rPr>
        <w:t>oděkování</w:t>
      </w:r>
      <w:r w:rsidRPr="00E15FA1">
        <w:rPr>
          <w:rStyle w:val="Pokec"/>
          <w:i/>
          <w:emboss w:val="0"/>
          <w:color w:val="auto"/>
        </w:rPr>
        <w:t xml:space="preserve"> </w:t>
      </w:r>
      <w:r w:rsidR="00B97E74">
        <w:rPr>
          <w:rStyle w:val="Pokec"/>
          <w:i/>
          <w:emboss w:val="0"/>
          <w:color w:val="auto"/>
        </w:rPr>
        <w:t>(například vedoucímu práce).</w:t>
      </w: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31. 12. 201</w:t>
      </w:r>
      <w:r w:rsidR="00D12AB2">
        <w:rPr>
          <w:rStyle w:val="Pokec"/>
          <w:emboss w:val="0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EA22ED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:rsidR="00EA22ED" w:rsidRPr="005F3335" w:rsidRDefault="00EA22ED" w:rsidP="00EA22ED">
      <w:bookmarkStart w:id="3" w:name="_GoBack"/>
      <w:r>
        <w:t xml:space="preserve">Cílem projektu bylo vytvoření tréninkové časomíry pro hasiče, která by umožnila co nejrychlejší nachystání na začátku tréninku a co nejrychlejší sklizení na jeho konci. Pro </w:t>
      </w:r>
      <w:r w:rsidR="003A59E5">
        <w:t xml:space="preserve">kontrolu stavu terčů byl použit čip ESP8266 </w:t>
      </w:r>
      <w:proofErr w:type="spellStart"/>
      <w:r w:rsidR="003A59E5">
        <w:t>naprogramovyný</w:t>
      </w:r>
      <w:proofErr w:type="spellEnd"/>
      <w:r w:rsidR="003A59E5">
        <w:t xml:space="preserve"> pomocí jazyka C a </w:t>
      </w:r>
      <w:proofErr w:type="spellStart"/>
      <w:r w:rsidR="003A59E5">
        <w:t>frameworku</w:t>
      </w:r>
      <w:proofErr w:type="spellEnd"/>
      <w:r w:rsidR="003A59E5">
        <w:t xml:space="preserve"> </w:t>
      </w:r>
      <w:proofErr w:type="spellStart"/>
      <w:r w:rsidR="003A59E5">
        <w:t>Sming</w:t>
      </w:r>
      <w:proofErr w:type="spellEnd"/>
      <w:r w:rsidR="003A59E5">
        <w:t xml:space="preserve">, který pomocí </w:t>
      </w:r>
      <w:proofErr w:type="spellStart"/>
      <w:r w:rsidR="003A59E5">
        <w:t>wifi</w:t>
      </w:r>
      <w:proofErr w:type="spellEnd"/>
      <w:r w:rsidR="003A59E5">
        <w:t xml:space="preserve"> komunikuje s aplikací naprogramovanou v jazyce C++ s pomocí knihovny SDL2 s notebookem poblíž startu. Součástí časomíry je i webové rozhraní, které pomocí </w:t>
      </w:r>
      <w:proofErr w:type="spellStart"/>
      <w:r w:rsidR="003A59E5">
        <w:t>javascriptu</w:t>
      </w:r>
      <w:proofErr w:type="spellEnd"/>
      <w:r w:rsidR="003A59E5">
        <w:t xml:space="preserve"> a HTML5 </w:t>
      </w:r>
      <w:proofErr w:type="spellStart"/>
      <w:r w:rsidR="003A59E5">
        <w:t>canvasu</w:t>
      </w:r>
      <w:proofErr w:type="spellEnd"/>
      <w:r w:rsidR="003A59E5">
        <w:t xml:space="preserve"> zobrazuje grafy již odběhnutých časů a umožňuje jejich export v podobě </w:t>
      </w:r>
      <w:proofErr w:type="spellStart"/>
      <w:r w:rsidR="003A59E5">
        <w:t>csv</w:t>
      </w:r>
      <w:proofErr w:type="spellEnd"/>
      <w:r w:rsidR="003A59E5">
        <w:t xml:space="preserve"> souboru, nebo jejich vložení či mazání pomocí editačního rozhraní.</w:t>
      </w:r>
    </w:p>
    <w:bookmarkEnd w:id="3"/>
    <w:p w:rsidR="00F03DA6" w:rsidRDefault="00D433EA">
      <w:r>
        <w:t xml:space="preserve">- </w:t>
      </w:r>
      <w:r w:rsidR="00F03DA6">
        <w:t>česky</w:t>
      </w:r>
    </w:p>
    <w:p w:rsidR="00D433EA" w:rsidRDefault="00D433EA">
      <w:r>
        <w:t>- slouží jako pomoc čtenáři rychle se zorientovat v dané práci.</w:t>
      </w:r>
    </w:p>
    <w:p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abst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doplňkových informací, bez vlastní interpretace a hodnocení dokumentu (tj. nikoliv "v práci velmi dobře hod</w:t>
      </w:r>
      <w:r w:rsidR="00614852" w:rsidRPr="008471FB">
        <w:rPr>
          <w:i/>
        </w:rPr>
        <w:t xml:space="preserve">notím podle mne zajímavý </w:t>
      </w:r>
      <w:proofErr w:type="gramStart"/>
      <w:r w:rsidR="00614852" w:rsidRPr="008471FB">
        <w:rPr>
          <w:i/>
        </w:rPr>
        <w:t>systém</w:t>
      </w:r>
      <w:r w:rsidRPr="008471FB">
        <w:rPr>
          <w:i/>
        </w:rPr>
        <w:t>...", ale</w:t>
      </w:r>
      <w:proofErr w:type="gramEnd"/>
      <w:r w:rsidRPr="008471FB">
        <w:rPr>
          <w:i/>
        </w:rPr>
        <w:t xml:space="preserve">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stručnost,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obvyk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textových formulací z referovaného dokumentu, ale jako celek je formulován nově.</w:t>
      </w:r>
      <w:r w:rsidR="00896E56" w:rsidRPr="008471FB">
        <w:rPr>
          <w:i/>
        </w:rPr>
        <w:t>“</w:t>
      </w:r>
    </w:p>
    <w:p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433EA" w:rsidRDefault="00D433EA">
      <w:r>
        <w:t>- délka cca 100 – 250 slov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379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379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379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379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379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379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379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0" w:name="_Toc370246085"/>
      <w:r>
        <w:lastRenderedPageBreak/>
        <w:t>Úvod</w:t>
      </w:r>
      <w:bookmarkEnd w:id="30"/>
    </w:p>
    <w:p w:rsidR="001F423D" w:rsidRDefault="00C60E06" w:rsidP="00D43825">
      <w:pPr>
        <w:ind w:firstLine="360"/>
      </w:pPr>
      <w:r>
        <w:t xml:space="preserve">Ve volném čase se už několik let s týmem hasičů z SDH Zátor </w:t>
      </w:r>
      <w:r w:rsidR="00D43825">
        <w:t>věnuji</w:t>
      </w:r>
      <w:r>
        <w:t xml:space="preserve"> soutěží</w:t>
      </w:r>
      <w:r w:rsidR="00D43825">
        <w:t>m</w:t>
      </w:r>
      <w:r>
        <w:t xml:space="preserve"> v požárním útoku. Požární útok je disciplína, při které se závodníci snaží v co nejkratším čase </w:t>
      </w:r>
      <w:r w:rsidR="00D43825">
        <w:t xml:space="preserve">natáhnout celé hadicové vedení od zdroje vody skrz přenosnou stříkačku (čerpadlo) až k terčům a terče shodit, což vyžaduje přesnou časomíru. Navíc mi bylo v únoru minulého roku řečeno, že je jeden ze sto metrových drátů naší staré časomíry někde přerušen a proto časomíra nefunguje. Proto jsem zvolil čip ESP8266 s podporou </w:t>
      </w:r>
      <w:proofErr w:type="spellStart"/>
      <w:r w:rsidR="00D43825">
        <w:t>wifi</w:t>
      </w:r>
      <w:proofErr w:type="spellEnd"/>
      <w:r w:rsidR="00D43825">
        <w:t xml:space="preserve"> </w:t>
      </w:r>
    </w:p>
    <w:p w:rsidR="00D43825" w:rsidRDefault="00D43825" w:rsidP="00D43825">
      <w:pPr>
        <w:ind w:firstLine="360"/>
      </w:pPr>
      <w:r>
        <w:t xml:space="preserve">Cílem tedy bylo navrhnout co nejjednodušší časomíru, která by se dala snadno a rychle použít pro náš trénink. </w:t>
      </w:r>
      <w:r w:rsidR="000B222F">
        <w:t>A také jelikož už jsem používal ESP, navrhnutí grafů pro zobrazení dosažených časů a jejich administrace.</w:t>
      </w:r>
    </w:p>
    <w:p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:rsidR="00D04AE6" w:rsidRPr="000F5ED1" w:rsidRDefault="003826F1" w:rsidP="000F5ED1">
      <w:pPr>
        <w:pStyle w:val="Nadpis1"/>
      </w:pPr>
      <w:bookmarkStart w:id="31" w:name="_Toc370246086"/>
      <w:r>
        <w:lastRenderedPageBreak/>
        <w:t>Teoretická a metodická východiska</w:t>
      </w:r>
      <w:bookmarkEnd w:id="31"/>
    </w:p>
    <w:p w:rsidR="001F423D" w:rsidRDefault="001F423D" w:rsidP="001F423D">
      <w:r>
        <w:t>Text první kapitoly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Tvorba elektronických kurzů v prostředí </w:t>
      </w:r>
      <w:proofErr w:type="spellStart"/>
      <w:r w:rsidRPr="001F423D">
        <w:rPr>
          <w:rStyle w:val="Zdraznnintenzivn"/>
        </w:rPr>
        <w:t>Moodle</w:t>
      </w:r>
      <w:proofErr w:type="spellEnd"/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proofErr w:type="spellStart"/>
      <w:r w:rsidRPr="001F423D">
        <w:rPr>
          <w:rStyle w:val="Zdraznnintenzivn"/>
        </w:rPr>
        <w:t>Drupal</w:t>
      </w:r>
      <w:proofErr w:type="spellEnd"/>
      <w:r w:rsidRPr="001F423D">
        <w:rPr>
          <w:rStyle w:val="Zdraznnintenzivn"/>
        </w:rPr>
        <w:t xml:space="preserve">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2" w:name="_Toc370246087"/>
      <w:r>
        <w:lastRenderedPageBreak/>
        <w:t>Vy</w:t>
      </w:r>
      <w:r w:rsidR="001B6F92">
        <w:t>užité technologie</w:t>
      </w:r>
      <w:bookmarkEnd w:id="32"/>
    </w:p>
    <w:p w:rsidR="001F423D" w:rsidRDefault="000605A4" w:rsidP="000605A4">
      <w:pPr>
        <w:pStyle w:val="Nadpis2"/>
      </w:pPr>
      <w:r>
        <w:t>ESP8266 – 201</w:t>
      </w:r>
    </w:p>
    <w:p w:rsidR="00C44EC8" w:rsidRDefault="000605A4" w:rsidP="00697196">
      <w:pPr>
        <w:ind w:left="709"/>
      </w:pPr>
      <w:r>
        <w:t xml:space="preserve">ESP8266 je levný </w:t>
      </w:r>
      <w:proofErr w:type="spellStart"/>
      <w:r>
        <w:t>wifi</w:t>
      </w:r>
      <w:proofErr w:type="spellEnd"/>
      <w:r>
        <w:t xml:space="preserve"> modul, který se dá použít jak ve spolupráci s </w:t>
      </w:r>
      <w:proofErr w:type="spellStart"/>
      <w:r>
        <w:t>arduinem</w:t>
      </w:r>
      <w:proofErr w:type="spellEnd"/>
      <w:r>
        <w:t>, nebo jiným čipem, tak i samostatně.</w:t>
      </w:r>
      <w:r w:rsidR="00697196">
        <w:t xml:space="preserve"> Tento konkrétní model 201 obsahuje 512MB </w:t>
      </w:r>
      <w:proofErr w:type="spellStart"/>
      <w:r w:rsidR="00697196">
        <w:t>flash</w:t>
      </w:r>
      <w:proofErr w:type="spellEnd"/>
      <w:r w:rsidR="00697196">
        <w:t xml:space="preserve"> paměti…</w:t>
      </w:r>
      <w:r>
        <w:t xml:space="preserve"> </w:t>
      </w:r>
      <w:r w:rsidR="00697196">
        <w:t xml:space="preserve">Jde programovat v jazyce C, C++, </w:t>
      </w:r>
      <w:proofErr w:type="spellStart"/>
      <w:r w:rsidR="00697196">
        <w:t>Lua</w:t>
      </w:r>
      <w:proofErr w:type="spellEnd"/>
      <w:r w:rsidR="00697196">
        <w:t xml:space="preserve">, Python, </w:t>
      </w:r>
      <w:proofErr w:type="spellStart"/>
      <w:r w:rsidR="00697196">
        <w:t>JavaScript</w:t>
      </w:r>
      <w:proofErr w:type="spellEnd"/>
      <w:r w:rsidR="00697196">
        <w:t xml:space="preserve">. </w:t>
      </w:r>
    </w:p>
    <w:p w:rsidR="000605A4" w:rsidRDefault="00697196" w:rsidP="00697196">
      <w:pPr>
        <w:ind w:left="709"/>
      </w:pPr>
      <w:r>
        <w:t xml:space="preserve">ESP jsem zvolil, po jeho doporučení p. </w:t>
      </w:r>
      <w:proofErr w:type="spellStart"/>
      <w:r>
        <w:t>Grussmanem</w:t>
      </w:r>
      <w:proofErr w:type="spellEnd"/>
      <w:r>
        <w:t xml:space="preserve"> a také proto, že jsem potřeboval rychlejší a snadnější alternativu při sestavování časomíry na začátku tréninku a při jejím rozkládání na jeho konci než 100 metrů dlouhý kabel. </w:t>
      </w:r>
    </w:p>
    <w:p w:rsidR="00697196" w:rsidRDefault="00697196" w:rsidP="00697196">
      <w:pPr>
        <w:pStyle w:val="Nadpis2"/>
      </w:pPr>
      <w:r>
        <w:t>C++</w:t>
      </w:r>
    </w:p>
    <w:p w:rsidR="00697196" w:rsidRDefault="00697196" w:rsidP="00C44EC8">
      <w:pPr>
        <w:ind w:left="709"/>
        <w:rPr>
          <w:color w:val="252525"/>
          <w:shd w:val="clear" w:color="auto" w:fill="FFFFFF"/>
        </w:rPr>
      </w:pPr>
      <w:r>
        <w:t xml:space="preserve">C++ </w:t>
      </w:r>
      <w:r>
        <w:rPr>
          <w:color w:val="252525"/>
          <w:shd w:val="clear" w:color="auto" w:fill="FFFFFF"/>
        </w:rPr>
        <w:t>je</w:t>
      </w:r>
      <w:r w:rsidRPr="00C44EC8">
        <w:rPr>
          <w:shd w:val="clear" w:color="auto" w:fill="FFFFFF"/>
        </w:rPr>
        <w:t xml:space="preserve"> programovací jazyk</w:t>
      </w:r>
      <w:r>
        <w:rPr>
          <w:color w:val="252525"/>
          <w:shd w:val="clear" w:color="auto" w:fill="FFFFFF"/>
        </w:rPr>
        <w:t>, který vyvinul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C44EC8">
        <w:t>Bjarne</w:t>
      </w:r>
      <w:proofErr w:type="spellEnd"/>
      <w:r w:rsidR="00C44EC8">
        <w:t xml:space="preserve"> </w:t>
      </w:r>
      <w:proofErr w:type="spellStart"/>
      <w:r w:rsidR="00C44EC8">
        <w:t>Stroustrup</w:t>
      </w:r>
      <w:proofErr w:type="spellEnd"/>
      <w:r>
        <w:rPr>
          <w:color w:val="252525"/>
          <w:shd w:val="clear" w:color="auto" w:fill="FFFFFF"/>
        </w:rPr>
        <w:t xml:space="preserve"> </w:t>
      </w:r>
      <w:r w:rsidR="00C44EC8">
        <w:rPr>
          <w:color w:val="252525"/>
          <w:shd w:val="clear" w:color="auto" w:fill="FFFFFF"/>
        </w:rPr>
        <w:t xml:space="preserve">a je </w:t>
      </w:r>
      <w:r>
        <w:rPr>
          <w:color w:val="252525"/>
          <w:shd w:val="clear" w:color="auto" w:fill="FFFFFF"/>
        </w:rPr>
        <w:t>rozšířením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jazyka C</w:t>
      </w:r>
      <w:r>
        <w:rPr>
          <w:color w:val="252525"/>
          <w:shd w:val="clear" w:color="auto" w:fill="FFFFFF"/>
        </w:rPr>
        <w:t>. C++ podporuje několik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 xml:space="preserve">programovacích stylů </w:t>
      </w:r>
      <w:r>
        <w:rPr>
          <w:color w:val="252525"/>
          <w:shd w:val="clear" w:color="auto" w:fill="FFFFFF"/>
        </w:rPr>
        <w:t>jako je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procedurální programování</w:t>
      </w:r>
      <w:r>
        <w:rPr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objektově orientované programování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color w:val="252525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generické programování</w:t>
      </w:r>
      <w:r>
        <w:rPr>
          <w:color w:val="252525"/>
          <w:shd w:val="clear" w:color="auto" w:fill="FFFFFF"/>
        </w:rPr>
        <w:t>, není tedy jazykem čistě objektovým. V současné době patří C++ mezi nejrozšířenější programovací jazyky.</w:t>
      </w:r>
    </w:p>
    <w:p w:rsidR="00C44EC8" w:rsidRDefault="00C44EC8" w:rsidP="00C44EC8">
      <w:pPr>
        <w:ind w:left="709"/>
        <w:rPr>
          <w:color w:val="252525"/>
          <w:shd w:val="clear" w:color="auto" w:fill="FFFFFF"/>
        </w:rPr>
      </w:pPr>
      <w:r>
        <w:t xml:space="preserve">Jazyk C++ jsem zvolil, protože se jej učíme ve škole, dobře se mi v něm píše a je vhodný pro programování </w:t>
      </w:r>
      <w:proofErr w:type="spellStart"/>
      <w:r>
        <w:t>mikrokontrolerů</w:t>
      </w:r>
      <w:proofErr w:type="spellEnd"/>
      <w:r>
        <w:t xml:space="preserve"> i ESP.</w:t>
      </w:r>
    </w:p>
    <w:p w:rsidR="00C44EC8" w:rsidRDefault="00C44EC8" w:rsidP="00C44EC8">
      <w:pPr>
        <w:ind w:left="709"/>
      </w:pPr>
      <w:r>
        <w:t xml:space="preserve">C++ jsem tedy s pomocí </w:t>
      </w:r>
      <w:proofErr w:type="spellStart"/>
      <w:r w:rsidR="001605BF">
        <w:t>frameworku</w:t>
      </w:r>
      <w:proofErr w:type="spellEnd"/>
      <w:r>
        <w:t xml:space="preserve"> </w:t>
      </w:r>
      <w:proofErr w:type="spellStart"/>
      <w:r>
        <w:t>Sming</w:t>
      </w:r>
      <w:proofErr w:type="spellEnd"/>
      <w:r>
        <w:t xml:space="preserve"> použil pro naprogramování ESP a s pomocí knihoven SDL2</w:t>
      </w:r>
      <w:r w:rsidR="00EA22ED">
        <w:t>,</w:t>
      </w:r>
      <w:r>
        <w:t xml:space="preserve"> SDL</w:t>
      </w:r>
      <w:r w:rsidR="00EA22ED">
        <w:t>2</w:t>
      </w:r>
      <w:r>
        <w:t>_net</w:t>
      </w:r>
      <w:r w:rsidR="00EA22ED">
        <w:t>, SDL2_image, SDL2_ttf a SDL2_mixer</w:t>
      </w:r>
      <w:r>
        <w:t xml:space="preserve"> pro naprogramování desktopové části časomíry.</w:t>
      </w:r>
    </w:p>
    <w:p w:rsidR="001605BF" w:rsidRDefault="001605BF" w:rsidP="001605BF">
      <w:pPr>
        <w:pStyle w:val="Nadpis3"/>
      </w:pPr>
      <w:proofErr w:type="spellStart"/>
      <w:r>
        <w:t>Sming</w:t>
      </w:r>
      <w:proofErr w:type="spellEnd"/>
    </w:p>
    <w:p w:rsidR="002D2B29" w:rsidRDefault="001605BF" w:rsidP="002D2B29">
      <w:pPr>
        <w:ind w:left="1224"/>
      </w:pPr>
      <w:proofErr w:type="spellStart"/>
      <w:r>
        <w:t>Sming</w:t>
      </w:r>
      <w:proofErr w:type="spellEnd"/>
      <w:r>
        <w:t xml:space="preserve"> je open source </w:t>
      </w:r>
      <w:proofErr w:type="spellStart"/>
      <w:r>
        <w:t>framework</w:t>
      </w:r>
      <w:proofErr w:type="spellEnd"/>
      <w:r>
        <w:t xml:space="preserve"> sloužící pro programování ESP v jazyce C++. Výhodou programování v tomto </w:t>
      </w:r>
      <w:proofErr w:type="spellStart"/>
      <w:r>
        <w:t>frameworku</w:t>
      </w:r>
      <w:proofErr w:type="spellEnd"/>
      <w:r>
        <w:t xml:space="preserve"> je velká podobnost s programováním pro </w:t>
      </w:r>
      <w:proofErr w:type="spellStart"/>
      <w:r>
        <w:t>arduino</w:t>
      </w:r>
      <w:proofErr w:type="spellEnd"/>
      <w:r>
        <w:t>, vývojáři zvyklí na práci s </w:t>
      </w:r>
      <w:proofErr w:type="spellStart"/>
      <w:r>
        <w:t>arduinem</w:t>
      </w:r>
      <w:proofErr w:type="spellEnd"/>
      <w:r>
        <w:t xml:space="preserve"> tedy nemají problém s přechodem na ESP a </w:t>
      </w:r>
      <w:proofErr w:type="spellStart"/>
      <w:r>
        <w:t>Sming</w:t>
      </w:r>
      <w:proofErr w:type="spellEnd"/>
      <w:r>
        <w:t xml:space="preserve"> a také knihovny používané pro </w:t>
      </w:r>
      <w:proofErr w:type="spellStart"/>
      <w:r>
        <w:t>arduino</w:t>
      </w:r>
      <w:proofErr w:type="spellEnd"/>
      <w:r>
        <w:t xml:space="preserve"> se dají využít spolu se </w:t>
      </w:r>
      <w:proofErr w:type="spellStart"/>
      <w:r>
        <w:t>Smingem</w:t>
      </w:r>
      <w:proofErr w:type="spellEnd"/>
      <w:r>
        <w:t>.</w:t>
      </w:r>
    </w:p>
    <w:p w:rsidR="001605BF" w:rsidRDefault="001605BF" w:rsidP="001605BF">
      <w:pPr>
        <w:pStyle w:val="Nadpis3"/>
      </w:pPr>
      <w:r>
        <w:lastRenderedPageBreak/>
        <w:t>SDL</w:t>
      </w:r>
    </w:p>
    <w:p w:rsidR="001605BF" w:rsidRDefault="001605BF" w:rsidP="001605BF">
      <w:pPr>
        <w:ind w:left="1224"/>
      </w:pPr>
      <w:proofErr w:type="spellStart"/>
      <w:r>
        <w:t>Sipmle</w:t>
      </w:r>
      <w:proofErr w:type="spellEnd"/>
      <w:r>
        <w:t xml:space="preserve"> </w:t>
      </w:r>
      <w:proofErr w:type="spellStart"/>
      <w:r>
        <w:t>DirectMedia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je multiplatformní knihovna v jazyce C, díky které se dá</w:t>
      </w:r>
      <w:r w:rsidR="00356242">
        <w:t xml:space="preserve"> programovat grafika, audio</w:t>
      </w:r>
      <w:r w:rsidR="002D2B29">
        <w:t>, a komunikace po síti. Umožňuje dokonce i programování v C nebo C++ pro mobily.</w:t>
      </w:r>
    </w:p>
    <w:p w:rsidR="002D2B29" w:rsidRDefault="002D2B29" w:rsidP="002D2B29">
      <w:pPr>
        <w:pStyle w:val="Nadpis2"/>
      </w:pPr>
      <w:r>
        <w:t>Využité programy</w:t>
      </w:r>
    </w:p>
    <w:p w:rsidR="002D2B29" w:rsidRDefault="002D2B29" w:rsidP="002D2B29">
      <w:pPr>
        <w:pStyle w:val="Nadpis3"/>
      </w:pPr>
      <w:proofErr w:type="spellStart"/>
      <w:r>
        <w:t>NetBeans</w:t>
      </w:r>
      <w:proofErr w:type="spellEnd"/>
    </w:p>
    <w:p w:rsidR="002D2B29" w:rsidRDefault="002D2B29" w:rsidP="002D2B29">
      <w:pPr>
        <w:ind w:left="1224"/>
      </w:pPr>
      <w:proofErr w:type="spellStart"/>
      <w:r>
        <w:t>NetBeans</w:t>
      </w:r>
      <w:proofErr w:type="spellEnd"/>
      <w:r>
        <w:t xml:space="preserve"> je free open-source IDE napsané v </w:t>
      </w:r>
      <w:proofErr w:type="spellStart"/>
      <w:r>
        <w:t>javě</w:t>
      </w:r>
      <w:proofErr w:type="spellEnd"/>
      <w:r>
        <w:t xml:space="preserve">, které se používá pro programování jazycích C, C++, </w:t>
      </w:r>
      <w:proofErr w:type="spellStart"/>
      <w:r>
        <w:t>java</w:t>
      </w:r>
      <w:proofErr w:type="spellEnd"/>
      <w:r>
        <w:t xml:space="preserve">, PHP, HTML, </w:t>
      </w:r>
      <w:proofErr w:type="spellStart"/>
      <w:r>
        <w:t>javascript</w:t>
      </w:r>
      <w:proofErr w:type="spellEnd"/>
      <w:r>
        <w:t xml:space="preserve">. Použil jsem ho pro </w:t>
      </w:r>
      <w:proofErr w:type="spellStart"/>
      <w:r>
        <w:t>porgramování</w:t>
      </w:r>
      <w:proofErr w:type="spellEnd"/>
      <w:r>
        <w:t xml:space="preserve"> desktopové části aplikace v jazyce C++ spolu s knihovnou SDL</w:t>
      </w:r>
    </w:p>
    <w:p w:rsidR="002D2B29" w:rsidRDefault="002D2B29" w:rsidP="002D2B29">
      <w:pPr>
        <w:pStyle w:val="Nadpis3"/>
      </w:pPr>
      <w:proofErr w:type="spellStart"/>
      <w:r>
        <w:t>Sublime</w:t>
      </w:r>
      <w:proofErr w:type="spellEnd"/>
      <w:r>
        <w:t xml:space="preserve"> text</w:t>
      </w:r>
    </w:p>
    <w:p w:rsidR="002D2B29" w:rsidRPr="00EA22ED" w:rsidRDefault="002D2B29" w:rsidP="002D2B29">
      <w:pPr>
        <w:ind w:left="1224"/>
        <w:rPr>
          <w:sz w:val="26"/>
        </w:rPr>
      </w:pPr>
      <w:proofErr w:type="spellStart"/>
      <w:r>
        <w:t>Sublime</w:t>
      </w:r>
      <w:proofErr w:type="spellEnd"/>
      <w:r>
        <w:t xml:space="preserve"> text je multiplatformní textový editor, oproti jiným editorům se liší </w:t>
      </w:r>
      <w:r w:rsidR="00EA22ED">
        <w:t xml:space="preserve">mnoha užitečnými editačními možnostmi navíc např. editování několika částí kódu najednou, editování několika souborů najednou, možnost stažení mnoha </w:t>
      </w:r>
      <w:proofErr w:type="spellStart"/>
      <w:r w:rsidR="00EA22ED">
        <w:t>snipetů</w:t>
      </w:r>
      <w:proofErr w:type="spellEnd"/>
      <w:r w:rsidR="00EA22ED">
        <w:t xml:space="preserve">, které ulehčují programování. Použil jsem ho pro programování webové části aplikace a pro naprogramování firmware do ESP v jazyce C a </w:t>
      </w:r>
      <w:proofErr w:type="spellStart"/>
      <w:r w:rsidR="00EA22ED">
        <w:t>frameworkem</w:t>
      </w:r>
      <w:proofErr w:type="spellEnd"/>
      <w:r w:rsidR="00EA22ED">
        <w:t xml:space="preserve"> </w:t>
      </w:r>
      <w:proofErr w:type="spellStart"/>
      <w:r w:rsidR="00EA22ED">
        <w:t>Sming</w:t>
      </w:r>
      <w:proofErr w:type="spellEnd"/>
      <w:r w:rsidR="00EA22ED">
        <w:t>.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33" w:name="_Toc370246088"/>
      <w:r w:rsidRPr="00802D4F">
        <w:lastRenderedPageBreak/>
        <w:t>Způsoby řešení a použité postupy</w:t>
      </w:r>
      <w:bookmarkEnd w:id="33"/>
    </w:p>
    <w:p w:rsidR="001F423D" w:rsidRDefault="001F423D" w:rsidP="001F423D">
      <w:r>
        <w:t>Text třetí kapitoly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34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4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5" w:name="_Toc370246090"/>
      <w:r>
        <w:rPr>
          <w:rStyle w:val="NadpisChar"/>
        </w:rPr>
        <w:lastRenderedPageBreak/>
        <w:t>Závěr</w:t>
      </w:r>
      <w:bookmarkEnd w:id="35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370246091"/>
      <w:r>
        <w:lastRenderedPageBreak/>
        <w:t>Seznam použit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802D4F">
        <w:t>ýCH INFORMAČNÍCH ZDROJů</w:t>
      </w:r>
      <w:bookmarkEnd w:id="64"/>
    </w:p>
    <w:p w:rsidR="003652EE" w:rsidRDefault="00F03DA6" w:rsidP="003652EE">
      <w:pPr>
        <w:pStyle w:val="Literatura"/>
        <w:jc w:val="left"/>
      </w:pPr>
      <w:bookmarkStart w:id="65" w:name="_Ref94455389"/>
      <w:r>
        <w:t>[</w:t>
      </w:r>
      <w:fldSimple w:instr=" SEQ [ \* ARABIC ">
        <w:r w:rsidR="001676A8">
          <w:rPr>
            <w:noProof/>
          </w:rPr>
          <w:t>1</w:t>
        </w:r>
      </w:fldSimple>
      <w:bookmarkEnd w:id="65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1"/>
          <w:footerReference w:type="default" r:id="rId1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6" w:name="_Toc37577739"/>
      <w:bookmarkStart w:id="67" w:name="_Toc88120450"/>
      <w:bookmarkStart w:id="68" w:name="_Toc88120687"/>
      <w:bookmarkStart w:id="69" w:name="_Toc88120899"/>
      <w:bookmarkStart w:id="70" w:name="_Toc88121003"/>
      <w:bookmarkStart w:id="71" w:name="_Toc88121046"/>
      <w:bookmarkStart w:id="72" w:name="_Toc88121183"/>
      <w:bookmarkStart w:id="73" w:name="_Toc88121557"/>
      <w:bookmarkStart w:id="74" w:name="_Toc88121614"/>
      <w:bookmarkStart w:id="75" w:name="_Toc88121752"/>
      <w:bookmarkStart w:id="76" w:name="_Toc88122018"/>
      <w:bookmarkStart w:id="77" w:name="_Toc88124623"/>
      <w:bookmarkStart w:id="78" w:name="_Toc88124660"/>
      <w:bookmarkStart w:id="79" w:name="_Toc88124810"/>
      <w:bookmarkStart w:id="80" w:name="_Toc88125793"/>
      <w:bookmarkStart w:id="81" w:name="_Toc88126313"/>
      <w:bookmarkStart w:id="82" w:name="_Toc88126464"/>
      <w:bookmarkStart w:id="83" w:name="_Toc88126531"/>
      <w:bookmarkStart w:id="84" w:name="_Toc88126560"/>
      <w:bookmarkStart w:id="85" w:name="_Toc88126776"/>
      <w:bookmarkStart w:id="86" w:name="_Toc88126866"/>
      <w:bookmarkStart w:id="87" w:name="_Toc88127107"/>
      <w:bookmarkStart w:id="88" w:name="_Toc88127150"/>
      <w:bookmarkStart w:id="89" w:name="_Toc88128515"/>
      <w:bookmarkStart w:id="90" w:name="_Toc107634157"/>
      <w:bookmarkStart w:id="91" w:name="_Toc107635192"/>
      <w:bookmarkStart w:id="92" w:name="_Toc107635232"/>
      <w:bookmarkStart w:id="93" w:name="_Toc107635249"/>
    </w:p>
    <w:p w:rsidR="00F03DA6" w:rsidRDefault="00F94A83">
      <w:pPr>
        <w:pStyle w:val="Nadpis"/>
      </w:pPr>
      <w:bookmarkStart w:id="94" w:name="_Toc370246092"/>
      <w:r>
        <w:lastRenderedPageBreak/>
        <w:t>Seznam p</w:t>
      </w:r>
      <w:r w:rsidR="00F03DA6">
        <w:t>říloh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3"/>
      <w:footerReference w:type="default" r:id="rId1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916" w:rsidRDefault="00C37916">
      <w:r>
        <w:separator/>
      </w:r>
    </w:p>
    <w:p w:rsidR="00C37916" w:rsidRDefault="00C37916"/>
  </w:endnote>
  <w:endnote w:type="continuationSeparator" w:id="0">
    <w:p w:rsidR="00C37916" w:rsidRDefault="00C37916">
      <w:r>
        <w:continuationSeparator/>
      </w:r>
    </w:p>
    <w:p w:rsidR="00C37916" w:rsidRDefault="00C379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3A59E5">
      <w:rPr>
        <w:b/>
        <w:noProof/>
      </w:rPr>
      <w:t>12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916" w:rsidRDefault="00C37916">
      <w:r>
        <w:separator/>
      </w:r>
    </w:p>
    <w:p w:rsidR="00C37916" w:rsidRDefault="00C37916"/>
  </w:footnote>
  <w:footnote w:type="continuationSeparator" w:id="0">
    <w:p w:rsidR="00C37916" w:rsidRDefault="00C37916">
      <w:r>
        <w:continuationSeparator/>
      </w:r>
    </w:p>
    <w:p w:rsidR="00C37916" w:rsidRDefault="00C379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Pr="002D2B29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  <w:rPr>
        <w:b w:val="0"/>
        <w:sz w:val="20"/>
        <w:szCs w:val="20"/>
      </w:rPr>
    </w:pPr>
    <w:r w:rsidRPr="000F1F8E">
      <w:rPr>
        <w:b w:val="0"/>
        <w:sz w:val="20"/>
        <w:szCs w:val="20"/>
      </w:rPr>
      <w:t xml:space="preserve">Závěrečná studijní práce, </w:t>
    </w:r>
    <w:r w:rsidR="002D2B29">
      <w:rPr>
        <w:b w:val="0"/>
        <w:sz w:val="20"/>
        <w:szCs w:val="20"/>
      </w:rPr>
      <w:t xml:space="preserve">Jaromír </w:t>
    </w:r>
    <w:proofErr w:type="spellStart"/>
    <w:r w:rsidR="002D2B29">
      <w:rPr>
        <w:b w:val="0"/>
        <w:sz w:val="20"/>
        <w:szCs w:val="20"/>
      </w:rPr>
      <w:t>Wysoglad</w:t>
    </w:r>
    <w:proofErr w:type="spellEnd"/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46525"/>
    <w:rsid w:val="00055845"/>
    <w:rsid w:val="000605A4"/>
    <w:rsid w:val="00071ADE"/>
    <w:rsid w:val="000B222F"/>
    <w:rsid w:val="000B40C6"/>
    <w:rsid w:val="000F1F8E"/>
    <w:rsid w:val="000F5ED1"/>
    <w:rsid w:val="00106D4A"/>
    <w:rsid w:val="00131D49"/>
    <w:rsid w:val="00137BB1"/>
    <w:rsid w:val="00157365"/>
    <w:rsid w:val="001605BF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D2B29"/>
    <w:rsid w:val="002F3109"/>
    <w:rsid w:val="00320CEC"/>
    <w:rsid w:val="00331AC0"/>
    <w:rsid w:val="00356242"/>
    <w:rsid w:val="003652EE"/>
    <w:rsid w:val="003826F1"/>
    <w:rsid w:val="003844A7"/>
    <w:rsid w:val="003A59E5"/>
    <w:rsid w:val="003B05B9"/>
    <w:rsid w:val="003B2FB6"/>
    <w:rsid w:val="003C242E"/>
    <w:rsid w:val="00403842"/>
    <w:rsid w:val="00483A69"/>
    <w:rsid w:val="00486309"/>
    <w:rsid w:val="004A12E0"/>
    <w:rsid w:val="00560F3D"/>
    <w:rsid w:val="00570D9F"/>
    <w:rsid w:val="00593AE5"/>
    <w:rsid w:val="005D5EFD"/>
    <w:rsid w:val="005F3335"/>
    <w:rsid w:val="006022A1"/>
    <w:rsid w:val="00614852"/>
    <w:rsid w:val="00657ACD"/>
    <w:rsid w:val="00662A2C"/>
    <w:rsid w:val="00676A3A"/>
    <w:rsid w:val="00680144"/>
    <w:rsid w:val="00697196"/>
    <w:rsid w:val="006C2C63"/>
    <w:rsid w:val="006E2B97"/>
    <w:rsid w:val="0070571A"/>
    <w:rsid w:val="007117A3"/>
    <w:rsid w:val="00756E7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B103FF"/>
    <w:rsid w:val="00B56271"/>
    <w:rsid w:val="00B8449A"/>
    <w:rsid w:val="00B97E74"/>
    <w:rsid w:val="00C37916"/>
    <w:rsid w:val="00C44EC8"/>
    <w:rsid w:val="00C60E06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43825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22ED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7BCFA01-D1DA-4474-997D-867FFE74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draznn">
    <w:name w:val="Emphasis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character" w:customStyle="1" w:styleId="apple-converted-space">
    <w:name w:val="apple-converted-space"/>
    <w:rsid w:val="0069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7942C-CD70-4494-9100-52154B37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105</TotalTime>
  <Pages>14</Pages>
  <Words>1417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9761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5</cp:revision>
  <cp:lastPrinted>2004-11-12T21:05:00Z</cp:lastPrinted>
  <dcterms:created xsi:type="dcterms:W3CDTF">2016-10-17T06:40:00Z</dcterms:created>
  <dcterms:modified xsi:type="dcterms:W3CDTF">2016-12-08T09:29:00Z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